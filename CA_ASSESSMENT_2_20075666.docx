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42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page layout table"/>
      </w:tblPr>
      <w:tblGrid>
        <w:gridCol w:w="9251"/>
      </w:tblGrid>
      <w:tr w:rsidR="00E90853" w14:paraId="20D876EF" w14:textId="77777777" w:rsidTr="005B3ECE">
        <w:trPr>
          <w:trHeight w:val="2354"/>
        </w:trPr>
        <w:tc>
          <w:tcPr>
            <w:tcW w:w="9251" w:type="dxa"/>
            <w:vAlign w:val="bottom"/>
          </w:tcPr>
          <w:bookmarkStart w:id="0" w:name="_GoBack" w:displacedByCustomXml="next"/>
          <w:sdt>
            <w:sdtPr>
              <w:alias w:val="Title"/>
              <w:tag w:val=""/>
              <w:id w:val="-1457634406"/>
              <w:placeholder>
                <w:docPart w:val="0CC3316666934DF28667E2B087A2382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14:paraId="11FFE3F2" w14:textId="6C10FE0B" w:rsidR="00E90853" w:rsidRDefault="00281C96">
                <w:pPr>
                  <w:pStyle w:val="Title"/>
                </w:pPr>
                <w:r>
                  <w:t>Overflows</w:t>
                </w:r>
              </w:p>
            </w:sdtContent>
          </w:sdt>
        </w:tc>
      </w:tr>
      <w:bookmarkStart w:id="1" w:name="_Toc495754303"/>
      <w:bookmarkStart w:id="2" w:name="_Toc499987282"/>
      <w:bookmarkStart w:id="3" w:name="_Toc506284075"/>
      <w:tr w:rsidR="00E90853" w14:paraId="57909267" w14:textId="77777777" w:rsidTr="005B3ECE">
        <w:trPr>
          <w:trHeight w:val="6495"/>
        </w:trPr>
        <w:tc>
          <w:tcPr>
            <w:tcW w:w="9251" w:type="dxa"/>
            <w:vAlign w:val="bottom"/>
          </w:tcPr>
          <w:p w14:paraId="2B577542" w14:textId="77777777" w:rsidR="00E90853" w:rsidRDefault="009425C7">
            <w:pPr>
              <w:pStyle w:val="Heading3"/>
            </w:pPr>
            <w:sdt>
              <w:sdtPr>
                <w:alias w:val="Your Name"/>
                <w:tag w:val=""/>
                <w:id w:val="691496539"/>
                <w:placeholder>
                  <w:docPart w:val="44C9A55E4E5C4B839BBA5829885AD8D9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7132F4">
                  <w:t>Dylan Morrissey</w:t>
                </w:r>
              </w:sdtContent>
            </w:sdt>
            <w:bookmarkEnd w:id="1"/>
            <w:bookmarkEnd w:id="2"/>
            <w:bookmarkEnd w:id="3"/>
          </w:p>
          <w:p w14:paraId="553A34ED" w14:textId="77777777" w:rsidR="00E90853" w:rsidRDefault="005B3ECE">
            <w:pPr>
              <w:pStyle w:val="Heading3"/>
            </w:pPr>
            <w:bookmarkStart w:id="4" w:name="_Toc495754304"/>
            <w:bookmarkStart w:id="5" w:name="_Toc495754512"/>
            <w:bookmarkStart w:id="6" w:name="_Toc499987283"/>
            <w:bookmarkStart w:id="7" w:name="_Toc506284076"/>
            <w:r>
              <w:t>20075666</w:t>
            </w:r>
            <w:bookmarkEnd w:id="4"/>
            <w:bookmarkEnd w:id="5"/>
            <w:bookmarkEnd w:id="6"/>
            <w:bookmarkEnd w:id="7"/>
          </w:p>
          <w:bookmarkStart w:id="8" w:name="_Toc495754305"/>
          <w:bookmarkStart w:id="9" w:name="_Toc495754513"/>
          <w:bookmarkStart w:id="10" w:name="_Toc499987284"/>
          <w:bookmarkStart w:id="11" w:name="_Toc506284077"/>
          <w:p w14:paraId="350D3AAB" w14:textId="7E83120C" w:rsidR="00E90853" w:rsidRDefault="009425C7">
            <w:pPr>
              <w:pStyle w:val="Heading3"/>
            </w:pPr>
            <w:sdt>
              <w:sdtPr>
                <w:id w:val="1657335012"/>
                <w:placeholder>
                  <w:docPart w:val="B4E681E6F1804AEAAE17B0842E0CDC77"/>
                </w:placeholder>
                <w:date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281C96">
                  <w:t xml:space="preserve">Secure Programming and Scripting </w:t>
                </w:r>
              </w:sdtContent>
            </w:sdt>
            <w:bookmarkEnd w:id="8"/>
            <w:bookmarkEnd w:id="9"/>
            <w:bookmarkEnd w:id="10"/>
            <w:bookmarkEnd w:id="11"/>
          </w:p>
        </w:tc>
      </w:tr>
    </w:tbl>
    <w:p w14:paraId="604D62EA" w14:textId="77777777" w:rsidR="00E90853" w:rsidRDefault="00E90853"/>
    <w:p w14:paraId="13D8A19F" w14:textId="32C462A1" w:rsidR="00E90853" w:rsidRPr="005B3ECE" w:rsidRDefault="009425C7">
      <w:pPr>
        <w:rPr>
          <w:color w:val="2E74B5" w:themeColor="accent1" w:themeShade="BF"/>
        </w:rPr>
        <w:sectPr w:rsidR="00E90853" w:rsidRPr="005B3ECE">
          <w:footerReference w:type="first" r:id="rId8"/>
          <w:pgSz w:w="12240" w:h="15840" w:code="1"/>
          <w:pgMar w:top="1440" w:right="1440" w:bottom="1440" w:left="1440" w:header="720" w:footer="720" w:gutter="0"/>
          <w:pgBorders w:display="firstPage">
            <w:top w:val="single" w:sz="36" w:space="1" w:color="2E74B5" w:themeColor="accent1" w:themeShade="BF"/>
            <w:left w:val="single" w:sz="36" w:space="4" w:color="2E74B5" w:themeColor="accent1" w:themeShade="BF"/>
            <w:bottom w:val="single" w:sz="36" w:space="1" w:color="2E74B5" w:themeColor="accent1" w:themeShade="BF"/>
            <w:right w:val="single" w:sz="36" w:space="4" w:color="2E74B5" w:themeColor="accent1" w:themeShade="BF"/>
          </w:pgBorders>
          <w:cols w:space="720"/>
          <w:vAlign w:val="center"/>
          <w:docGrid w:linePitch="360"/>
        </w:sectPr>
      </w:pPr>
      <w:sdt>
        <w:sdtPr>
          <w:rPr>
            <w:color w:val="2E74B5" w:themeColor="accent1" w:themeShade="BF"/>
          </w:rPr>
          <w:id w:val="2012937481"/>
          <w:placeholder>
            <w:docPart w:val="B139E468B78B414A94417E77DB04C2DF"/>
          </w:placeholder>
          <w:date w:fullDate="2018-02-10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r w:rsidR="00975AF0">
            <w:rPr>
              <w:color w:val="2E74B5" w:themeColor="accent1" w:themeShade="BF"/>
            </w:rPr>
            <w:t>February 10, 2018</w:t>
          </w:r>
        </w:sdtContent>
      </w:sdt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-5600955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004F80A" w14:textId="224F87B1" w:rsidR="003C4105" w:rsidRDefault="003C4105">
          <w:pPr>
            <w:pStyle w:val="TOCHeading"/>
          </w:pPr>
          <w:r>
            <w:t>Table of Contents</w:t>
          </w:r>
        </w:p>
        <w:p w14:paraId="5BC61E09" w14:textId="77777777" w:rsidR="003C4105" w:rsidRPr="003C4105" w:rsidRDefault="003C4105" w:rsidP="003C4105">
          <w:pPr>
            <w:rPr>
              <w:lang w:eastAsia="en-US"/>
            </w:rPr>
          </w:pPr>
        </w:p>
        <w:p w14:paraId="5649DF52" w14:textId="06DD51FF" w:rsidR="00A93E2B" w:rsidRDefault="003C4105" w:rsidP="00A93E2B">
          <w:pPr>
            <w:pStyle w:val="TOC3"/>
            <w:tabs>
              <w:tab w:val="right" w:leader="dot" w:pos="10790"/>
            </w:tabs>
            <w:rPr>
              <w:noProof/>
              <w:lang w:val="en-IE"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B0940B3" w14:textId="0FB1A9C6" w:rsidR="00A93E2B" w:rsidRDefault="009425C7">
          <w:pPr>
            <w:pStyle w:val="TOC1"/>
            <w:tabs>
              <w:tab w:val="right" w:leader="dot" w:pos="10790"/>
            </w:tabs>
            <w:rPr>
              <w:noProof/>
              <w:lang w:val="en-IE" w:eastAsia="en-IE"/>
            </w:rPr>
          </w:pPr>
          <w:hyperlink w:anchor="_Toc506284078" w:history="1">
            <w:r w:rsidR="00A93E2B" w:rsidRPr="00DB272E">
              <w:rPr>
                <w:rStyle w:val="Hyperlink"/>
                <w:noProof/>
              </w:rPr>
              <w:t>Introduction</w:t>
            </w:r>
            <w:r w:rsidR="00A93E2B">
              <w:rPr>
                <w:noProof/>
                <w:webHidden/>
              </w:rPr>
              <w:tab/>
            </w:r>
            <w:r w:rsidR="00A93E2B">
              <w:rPr>
                <w:noProof/>
                <w:webHidden/>
              </w:rPr>
              <w:fldChar w:fldCharType="begin"/>
            </w:r>
            <w:r w:rsidR="00A93E2B">
              <w:rPr>
                <w:noProof/>
                <w:webHidden/>
              </w:rPr>
              <w:instrText xml:space="preserve"> PAGEREF _Toc506284078 \h </w:instrText>
            </w:r>
            <w:r w:rsidR="00A93E2B">
              <w:rPr>
                <w:noProof/>
                <w:webHidden/>
              </w:rPr>
            </w:r>
            <w:r w:rsidR="00A93E2B">
              <w:rPr>
                <w:noProof/>
                <w:webHidden/>
              </w:rPr>
              <w:fldChar w:fldCharType="separate"/>
            </w:r>
            <w:r w:rsidR="00A93E2B">
              <w:rPr>
                <w:noProof/>
                <w:webHidden/>
              </w:rPr>
              <w:t>2</w:t>
            </w:r>
            <w:r w:rsidR="00A93E2B">
              <w:rPr>
                <w:noProof/>
                <w:webHidden/>
              </w:rPr>
              <w:fldChar w:fldCharType="end"/>
            </w:r>
          </w:hyperlink>
        </w:p>
        <w:p w14:paraId="5D041327" w14:textId="5B2CE94B" w:rsidR="00A93E2B" w:rsidRDefault="009425C7">
          <w:pPr>
            <w:pStyle w:val="TOC1"/>
            <w:tabs>
              <w:tab w:val="right" w:leader="dot" w:pos="10790"/>
            </w:tabs>
            <w:rPr>
              <w:noProof/>
              <w:lang w:val="en-IE" w:eastAsia="en-IE"/>
            </w:rPr>
          </w:pPr>
          <w:hyperlink w:anchor="_Toc506284079" w:history="1">
            <w:r w:rsidR="00A93E2B" w:rsidRPr="00DB272E">
              <w:rPr>
                <w:rStyle w:val="Hyperlink"/>
                <w:noProof/>
              </w:rPr>
              <w:t>Unsigned int Overflow</w:t>
            </w:r>
            <w:r w:rsidR="00A93E2B">
              <w:rPr>
                <w:noProof/>
                <w:webHidden/>
              </w:rPr>
              <w:tab/>
            </w:r>
            <w:r w:rsidR="00A93E2B">
              <w:rPr>
                <w:noProof/>
                <w:webHidden/>
              </w:rPr>
              <w:fldChar w:fldCharType="begin"/>
            </w:r>
            <w:r w:rsidR="00A93E2B">
              <w:rPr>
                <w:noProof/>
                <w:webHidden/>
              </w:rPr>
              <w:instrText xml:space="preserve"> PAGEREF _Toc506284079 \h </w:instrText>
            </w:r>
            <w:r w:rsidR="00A93E2B">
              <w:rPr>
                <w:noProof/>
                <w:webHidden/>
              </w:rPr>
            </w:r>
            <w:r w:rsidR="00A93E2B">
              <w:rPr>
                <w:noProof/>
                <w:webHidden/>
              </w:rPr>
              <w:fldChar w:fldCharType="separate"/>
            </w:r>
            <w:r w:rsidR="00A93E2B">
              <w:rPr>
                <w:noProof/>
                <w:webHidden/>
              </w:rPr>
              <w:t>2</w:t>
            </w:r>
            <w:r w:rsidR="00A93E2B">
              <w:rPr>
                <w:noProof/>
                <w:webHidden/>
              </w:rPr>
              <w:fldChar w:fldCharType="end"/>
            </w:r>
          </w:hyperlink>
        </w:p>
        <w:p w14:paraId="005FB064" w14:textId="3BCBF849" w:rsidR="00A93E2B" w:rsidRDefault="009425C7">
          <w:pPr>
            <w:pStyle w:val="TOC1"/>
            <w:tabs>
              <w:tab w:val="right" w:leader="dot" w:pos="10790"/>
            </w:tabs>
            <w:rPr>
              <w:noProof/>
              <w:lang w:val="en-IE" w:eastAsia="en-IE"/>
            </w:rPr>
          </w:pPr>
          <w:hyperlink w:anchor="_Toc506284080" w:history="1">
            <w:r w:rsidR="00A93E2B" w:rsidRPr="00DB272E">
              <w:rPr>
                <w:rStyle w:val="Hyperlink"/>
                <w:noProof/>
              </w:rPr>
              <w:t>Buffer Overflow</w:t>
            </w:r>
            <w:r w:rsidR="00A93E2B">
              <w:rPr>
                <w:noProof/>
                <w:webHidden/>
              </w:rPr>
              <w:tab/>
            </w:r>
            <w:r w:rsidR="00A93E2B">
              <w:rPr>
                <w:noProof/>
                <w:webHidden/>
              </w:rPr>
              <w:fldChar w:fldCharType="begin"/>
            </w:r>
            <w:r w:rsidR="00A93E2B">
              <w:rPr>
                <w:noProof/>
                <w:webHidden/>
              </w:rPr>
              <w:instrText xml:space="preserve"> PAGEREF _Toc506284080 \h </w:instrText>
            </w:r>
            <w:r w:rsidR="00A93E2B">
              <w:rPr>
                <w:noProof/>
                <w:webHidden/>
              </w:rPr>
            </w:r>
            <w:r w:rsidR="00A93E2B">
              <w:rPr>
                <w:noProof/>
                <w:webHidden/>
              </w:rPr>
              <w:fldChar w:fldCharType="separate"/>
            </w:r>
            <w:r w:rsidR="00A93E2B">
              <w:rPr>
                <w:noProof/>
                <w:webHidden/>
              </w:rPr>
              <w:t>5</w:t>
            </w:r>
            <w:r w:rsidR="00A93E2B">
              <w:rPr>
                <w:noProof/>
                <w:webHidden/>
              </w:rPr>
              <w:fldChar w:fldCharType="end"/>
            </w:r>
          </w:hyperlink>
        </w:p>
        <w:p w14:paraId="71FE8B0C" w14:textId="42A5EB88" w:rsidR="00A93E2B" w:rsidRDefault="009425C7">
          <w:pPr>
            <w:pStyle w:val="TOC1"/>
            <w:tabs>
              <w:tab w:val="right" w:leader="dot" w:pos="10790"/>
            </w:tabs>
            <w:rPr>
              <w:noProof/>
              <w:lang w:val="en-IE" w:eastAsia="en-IE"/>
            </w:rPr>
          </w:pPr>
          <w:hyperlink w:anchor="_Toc506284081" w:history="1">
            <w:r w:rsidR="00A93E2B" w:rsidRPr="00DB272E">
              <w:rPr>
                <w:rStyle w:val="Hyperlink"/>
                <w:noProof/>
              </w:rPr>
              <w:t>Format String Attack</w:t>
            </w:r>
            <w:r w:rsidR="00A93E2B">
              <w:rPr>
                <w:noProof/>
                <w:webHidden/>
              </w:rPr>
              <w:tab/>
            </w:r>
            <w:r w:rsidR="00A93E2B">
              <w:rPr>
                <w:noProof/>
                <w:webHidden/>
              </w:rPr>
              <w:fldChar w:fldCharType="begin"/>
            </w:r>
            <w:r w:rsidR="00A93E2B">
              <w:rPr>
                <w:noProof/>
                <w:webHidden/>
              </w:rPr>
              <w:instrText xml:space="preserve"> PAGEREF _Toc506284081 \h </w:instrText>
            </w:r>
            <w:r w:rsidR="00A93E2B">
              <w:rPr>
                <w:noProof/>
                <w:webHidden/>
              </w:rPr>
            </w:r>
            <w:r w:rsidR="00A93E2B">
              <w:rPr>
                <w:noProof/>
                <w:webHidden/>
              </w:rPr>
              <w:fldChar w:fldCharType="separate"/>
            </w:r>
            <w:r w:rsidR="00A93E2B">
              <w:rPr>
                <w:noProof/>
                <w:webHidden/>
              </w:rPr>
              <w:t>6</w:t>
            </w:r>
            <w:r w:rsidR="00A93E2B">
              <w:rPr>
                <w:noProof/>
                <w:webHidden/>
              </w:rPr>
              <w:fldChar w:fldCharType="end"/>
            </w:r>
          </w:hyperlink>
        </w:p>
        <w:p w14:paraId="29AC6350" w14:textId="6094D45E" w:rsidR="003C4105" w:rsidRDefault="003C4105">
          <w:r>
            <w:rPr>
              <w:b/>
              <w:bCs/>
              <w:noProof/>
            </w:rPr>
            <w:fldChar w:fldCharType="end"/>
          </w:r>
        </w:p>
      </w:sdtContent>
    </w:sdt>
    <w:p w14:paraId="367CD36B" w14:textId="0D7D2DF3" w:rsidR="003C4105" w:rsidRDefault="003C4105">
      <w:pPr>
        <w:pStyle w:val="Heading1"/>
        <w:rPr>
          <w:rStyle w:val="Heading1Char"/>
        </w:rPr>
      </w:pPr>
    </w:p>
    <w:p w14:paraId="16588465" w14:textId="77777777" w:rsidR="003C4105" w:rsidRPr="003C4105" w:rsidRDefault="003C4105" w:rsidP="003C4105"/>
    <w:p w14:paraId="0D3625D1" w14:textId="07D0519A" w:rsidR="003C4105" w:rsidRDefault="003C4105" w:rsidP="003C4105"/>
    <w:p w14:paraId="5DD726DC" w14:textId="34E57610" w:rsidR="003C4105" w:rsidRDefault="003C4105" w:rsidP="003C4105"/>
    <w:p w14:paraId="61EF011A" w14:textId="3797289C" w:rsidR="003C4105" w:rsidRDefault="003C4105" w:rsidP="003C4105"/>
    <w:p w14:paraId="3CFDA836" w14:textId="600A9BB7" w:rsidR="003C4105" w:rsidRDefault="003C4105" w:rsidP="003C4105"/>
    <w:p w14:paraId="1204AC40" w14:textId="0306C3F9" w:rsidR="003C4105" w:rsidRDefault="003C4105" w:rsidP="003C4105"/>
    <w:p w14:paraId="3598CCEC" w14:textId="175F23C5" w:rsidR="003C4105" w:rsidRDefault="003C4105" w:rsidP="003C4105"/>
    <w:p w14:paraId="37EC0061" w14:textId="0EE8D95B" w:rsidR="003C4105" w:rsidRDefault="003C4105" w:rsidP="003C4105"/>
    <w:p w14:paraId="15E73CB2" w14:textId="56716716" w:rsidR="003C4105" w:rsidRDefault="003C4105" w:rsidP="003C4105"/>
    <w:p w14:paraId="578C9DDE" w14:textId="089222FA" w:rsidR="003C4105" w:rsidRDefault="003C4105" w:rsidP="003C4105"/>
    <w:p w14:paraId="30D11716" w14:textId="3FC51196" w:rsidR="0074679C" w:rsidRDefault="0074679C" w:rsidP="00134E02">
      <w:pPr>
        <w:ind w:left="0"/>
      </w:pPr>
    </w:p>
    <w:p w14:paraId="06406E87" w14:textId="77777777" w:rsidR="0074679C" w:rsidRPr="003C4105" w:rsidRDefault="0074679C" w:rsidP="003C4105"/>
    <w:p w14:paraId="78BD18D7" w14:textId="28C2066A" w:rsidR="00E90853" w:rsidRDefault="005B3ECE">
      <w:pPr>
        <w:pStyle w:val="Heading1"/>
        <w:rPr>
          <w:rStyle w:val="Heading1Char"/>
        </w:rPr>
      </w:pPr>
      <w:bookmarkStart w:id="12" w:name="_Toc506284078"/>
      <w:r>
        <w:rPr>
          <w:rStyle w:val="Heading1Char"/>
        </w:rPr>
        <w:t>Introduction</w:t>
      </w:r>
      <w:bookmarkEnd w:id="12"/>
    </w:p>
    <w:p w14:paraId="096EE645" w14:textId="66DDE23D" w:rsidR="00D90189" w:rsidRPr="00A30B68" w:rsidRDefault="00A30B68" w:rsidP="004F3464">
      <w:pPr>
        <w:rPr>
          <w:lang w:val="en-IE"/>
        </w:rPr>
      </w:pPr>
      <w:r>
        <w:t>I</w:t>
      </w:r>
      <w:r>
        <w:rPr>
          <w:lang w:val="en-IE"/>
        </w:rPr>
        <w:t xml:space="preserve">n this report I will be discussing 3 different types of overflows </w:t>
      </w:r>
      <w:r w:rsidR="000A4518">
        <w:rPr>
          <w:lang w:val="en-IE"/>
        </w:rPr>
        <w:t xml:space="preserve">that I found when using C. </w:t>
      </w:r>
      <w:r w:rsidR="00CF353A">
        <w:rPr>
          <w:lang w:val="en-IE"/>
        </w:rPr>
        <w:t xml:space="preserve"> </w:t>
      </w:r>
      <w:r w:rsidR="003E6EE5">
        <w:rPr>
          <w:lang w:val="en-IE"/>
        </w:rPr>
        <w:t xml:space="preserve">I will be discussing what the over flow is, </w:t>
      </w:r>
      <w:r w:rsidR="00525456">
        <w:rPr>
          <w:lang w:val="en-IE"/>
        </w:rPr>
        <w:t>how</w:t>
      </w:r>
      <w:r w:rsidR="003E6EE5">
        <w:rPr>
          <w:lang w:val="en-IE"/>
        </w:rPr>
        <w:t xml:space="preserve"> it can be dangerous and </w:t>
      </w:r>
      <w:r w:rsidR="00056E0E">
        <w:rPr>
          <w:lang w:val="en-IE"/>
        </w:rPr>
        <w:t>finally how to resolve the Issue. All 3 of the short C programmes will be attach to the zip folder</w:t>
      </w:r>
      <w:r w:rsidR="00525456">
        <w:rPr>
          <w:lang w:val="en-IE"/>
        </w:rPr>
        <w:t>.</w:t>
      </w:r>
      <w:r w:rsidR="00E529F8">
        <w:rPr>
          <w:lang w:val="en-IE"/>
        </w:rPr>
        <w:t xml:space="preserve"> I used </w:t>
      </w:r>
      <w:r w:rsidR="00AD6A14">
        <w:rPr>
          <w:lang w:val="en-IE"/>
        </w:rPr>
        <w:t>Nano</w:t>
      </w:r>
      <w:r w:rsidR="00E529F8">
        <w:rPr>
          <w:lang w:val="en-IE"/>
        </w:rPr>
        <w:t xml:space="preserve"> editor to write these programmes and </w:t>
      </w:r>
      <w:r w:rsidR="00E8217C">
        <w:rPr>
          <w:lang w:val="en-IE"/>
        </w:rPr>
        <w:t>GCC to compile them.</w:t>
      </w:r>
    </w:p>
    <w:p w14:paraId="7E84A9C6" w14:textId="77777777" w:rsidR="005B3ECE" w:rsidRDefault="005B3ECE" w:rsidP="00D90189">
      <w:pPr>
        <w:ind w:left="0"/>
      </w:pPr>
    </w:p>
    <w:p w14:paraId="4272006C" w14:textId="5E6EEAD7" w:rsidR="005B3ECE" w:rsidRDefault="00084C59" w:rsidP="005B3ECE">
      <w:pPr>
        <w:pStyle w:val="Heading1"/>
        <w:rPr>
          <w:rStyle w:val="Heading1Char"/>
        </w:rPr>
      </w:pPr>
      <w:bookmarkStart w:id="13" w:name="_Toc506284079"/>
      <w:r>
        <w:rPr>
          <w:rStyle w:val="Heading1Char"/>
        </w:rPr>
        <w:t>Un</w:t>
      </w:r>
      <w:r w:rsidR="002F1777">
        <w:rPr>
          <w:rStyle w:val="Heading1Char"/>
        </w:rPr>
        <w:t>signed int Overflow</w:t>
      </w:r>
      <w:bookmarkEnd w:id="13"/>
    </w:p>
    <w:p w14:paraId="2A8713DD" w14:textId="27E80B27" w:rsidR="00D90189" w:rsidRDefault="002F1777" w:rsidP="00D90189">
      <w:pPr>
        <w:rPr>
          <w:lang w:val="en-IE"/>
        </w:rPr>
      </w:pPr>
      <w:r>
        <w:rPr>
          <w:lang w:val="en-IE"/>
        </w:rPr>
        <w:t xml:space="preserve">I will begin with </w:t>
      </w:r>
      <w:r w:rsidR="00A318F2">
        <w:rPr>
          <w:lang w:val="en-IE"/>
        </w:rPr>
        <w:t xml:space="preserve">an unsigned int overflow. Before we can understand what is happening </w:t>
      </w:r>
      <w:r w:rsidR="00F27013">
        <w:rPr>
          <w:lang w:val="en-IE"/>
        </w:rPr>
        <w:t xml:space="preserve">first we must know what </w:t>
      </w:r>
      <w:r w:rsidR="00837304">
        <w:rPr>
          <w:lang w:val="en-IE"/>
        </w:rPr>
        <w:t>an</w:t>
      </w:r>
      <w:r w:rsidR="00F27013">
        <w:rPr>
          <w:lang w:val="en-IE"/>
        </w:rPr>
        <w:t xml:space="preserve"> unsigned int is.</w:t>
      </w:r>
      <w:r w:rsidR="007F18B2">
        <w:rPr>
          <w:lang w:val="en-IE"/>
        </w:rPr>
        <w:t xml:space="preserve"> </w:t>
      </w:r>
      <w:r w:rsidR="00837304">
        <w:rPr>
          <w:lang w:val="en-IE"/>
        </w:rPr>
        <w:t>An</w:t>
      </w:r>
      <w:r w:rsidR="007F18B2">
        <w:rPr>
          <w:lang w:val="en-IE"/>
        </w:rPr>
        <w:t xml:space="preserve"> unsigned int is still a </w:t>
      </w:r>
      <w:r w:rsidR="00BB308B">
        <w:rPr>
          <w:lang w:val="en-IE"/>
        </w:rPr>
        <w:t>32-bit int data type but its values range from 0 to 4,2</w:t>
      </w:r>
      <w:r w:rsidR="00C42ABD">
        <w:rPr>
          <w:lang w:val="en-IE"/>
        </w:rPr>
        <w:t xml:space="preserve">94,967,295. It </w:t>
      </w:r>
      <w:r w:rsidR="000D1B53">
        <w:rPr>
          <w:lang w:val="en-IE"/>
        </w:rPr>
        <w:t>does</w:t>
      </w:r>
      <w:r w:rsidR="00C42ABD">
        <w:rPr>
          <w:lang w:val="en-IE"/>
        </w:rPr>
        <w:t xml:space="preserve"> not contain negative values </w:t>
      </w:r>
      <w:r w:rsidR="0069132E">
        <w:rPr>
          <w:lang w:val="en-IE"/>
        </w:rPr>
        <w:t xml:space="preserve">unlike a signed int. </w:t>
      </w:r>
      <w:r w:rsidR="005E5858">
        <w:rPr>
          <w:lang w:val="en-IE"/>
        </w:rPr>
        <w:t xml:space="preserve"> Next is to </w:t>
      </w:r>
      <w:r w:rsidR="004F3464">
        <w:rPr>
          <w:lang w:val="en-IE"/>
        </w:rPr>
        <w:t>look</w:t>
      </w:r>
      <w:r w:rsidR="005E5858">
        <w:rPr>
          <w:lang w:val="en-IE"/>
        </w:rPr>
        <w:t xml:space="preserve"> at the programme I wrote </w:t>
      </w:r>
      <w:r w:rsidR="000D1B53">
        <w:rPr>
          <w:lang w:val="en-IE"/>
        </w:rPr>
        <w:t xml:space="preserve">for an unsigned int overflow. </w:t>
      </w:r>
      <w:r w:rsidR="00A8581C">
        <w:rPr>
          <w:lang w:val="en-IE"/>
        </w:rPr>
        <w:t xml:space="preserve">Using on editor in my case I used nano </w:t>
      </w:r>
      <w:r w:rsidR="005D59E9">
        <w:rPr>
          <w:lang w:val="en-IE"/>
        </w:rPr>
        <w:t>editor to open the code.</w:t>
      </w:r>
    </w:p>
    <w:p w14:paraId="62E25D8D" w14:textId="1DFC2A1D" w:rsidR="00656D6B" w:rsidRDefault="00656D6B" w:rsidP="00D90189">
      <w:pPr>
        <w:rPr>
          <w:lang w:val="en-IE"/>
        </w:rPr>
      </w:pPr>
      <w:r>
        <w:rPr>
          <w:noProof/>
        </w:rPr>
        <w:drawing>
          <wp:inline distT="0" distB="0" distL="0" distR="0" wp14:anchorId="17A3B7D6" wp14:editId="7ED05438">
            <wp:extent cx="2524125" cy="2276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F48D6" w14:textId="77777777" w:rsidR="009107ED" w:rsidRDefault="00656D6B" w:rsidP="00D90189">
      <w:pPr>
        <w:rPr>
          <w:lang w:val="en-IE"/>
        </w:rPr>
      </w:pPr>
      <w:r>
        <w:rPr>
          <w:lang w:val="en-IE"/>
        </w:rPr>
        <w:t xml:space="preserve">Having a quick look at this code you can see </w:t>
      </w:r>
      <w:r w:rsidR="008D16B4">
        <w:rPr>
          <w:lang w:val="en-IE"/>
        </w:rPr>
        <w:t xml:space="preserve">that it is a while overflow which continues for </w:t>
      </w:r>
      <w:r w:rsidR="00540ECE">
        <w:rPr>
          <w:lang w:val="en-IE"/>
        </w:rPr>
        <w:t xml:space="preserve">ever and </w:t>
      </w:r>
      <w:r w:rsidR="00002310">
        <w:rPr>
          <w:lang w:val="en-IE"/>
        </w:rPr>
        <w:t xml:space="preserve">since the variable should never be less than 0. Inside the while loop we have a very simple </w:t>
      </w:r>
      <w:r w:rsidR="00FA23CD">
        <w:rPr>
          <w:lang w:val="en-IE"/>
        </w:rPr>
        <w:t xml:space="preserve">multiplication which multiplies the unsigned int </w:t>
      </w:r>
      <w:r w:rsidR="004F5C28">
        <w:rPr>
          <w:lang w:val="en-IE"/>
        </w:rPr>
        <w:t>I by 3 every time.</w:t>
      </w:r>
    </w:p>
    <w:p w14:paraId="6DE84C36" w14:textId="0F4924DD" w:rsidR="00656D6B" w:rsidRDefault="00CA6C8F" w:rsidP="00D90189">
      <w:pPr>
        <w:rPr>
          <w:lang w:val="en-IE"/>
        </w:rPr>
      </w:pPr>
      <w:r>
        <w:rPr>
          <w:lang w:val="en-IE"/>
        </w:rPr>
        <w:lastRenderedPageBreak/>
        <w:t>Next,</w:t>
      </w:r>
      <w:r w:rsidR="009107ED">
        <w:rPr>
          <w:lang w:val="en-IE"/>
        </w:rPr>
        <w:t xml:space="preserve"> we will have to comp</w:t>
      </w:r>
      <w:r w:rsidR="00572CF8">
        <w:rPr>
          <w:lang w:val="en-IE"/>
        </w:rPr>
        <w:t xml:space="preserve">ile the programme which is done as </w:t>
      </w:r>
      <w:r>
        <w:rPr>
          <w:lang w:val="en-IE"/>
        </w:rPr>
        <w:t>follows:</w:t>
      </w:r>
    </w:p>
    <w:p w14:paraId="4006B702" w14:textId="1F22CB26" w:rsidR="003F25A3" w:rsidRDefault="003F25A3" w:rsidP="00D90189">
      <w:pPr>
        <w:rPr>
          <w:lang w:val="en-IE"/>
        </w:rPr>
      </w:pPr>
      <w:r>
        <w:rPr>
          <w:noProof/>
        </w:rPr>
        <w:drawing>
          <wp:inline distT="0" distB="0" distL="0" distR="0" wp14:anchorId="11F280D9" wp14:editId="1F45BCF5">
            <wp:extent cx="3495675" cy="200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01237" w14:textId="75D2CE1D" w:rsidR="00CA6C8F" w:rsidRDefault="00CA6C8F" w:rsidP="00D90189">
      <w:pPr>
        <w:rPr>
          <w:lang w:val="en-IE"/>
        </w:rPr>
      </w:pPr>
      <w:r>
        <w:rPr>
          <w:lang w:val="en-IE"/>
        </w:rPr>
        <w:t>Next,</w:t>
      </w:r>
      <w:r w:rsidR="003F25A3">
        <w:rPr>
          <w:lang w:val="en-IE"/>
        </w:rPr>
        <w:t xml:space="preserve"> we will run the code and see what happens:</w:t>
      </w:r>
    </w:p>
    <w:p w14:paraId="14D8361E" w14:textId="718CC0E8" w:rsidR="003F25A3" w:rsidRDefault="00CA6C8F" w:rsidP="00D90189">
      <w:pPr>
        <w:rPr>
          <w:noProof/>
        </w:rPr>
      </w:pPr>
      <w:r w:rsidRPr="00CA6C8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67599DC" wp14:editId="689C535B">
            <wp:extent cx="2133600" cy="200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D6AA3" w14:textId="73C64C94" w:rsidR="002B3E20" w:rsidRDefault="00837304" w:rsidP="00D90189">
      <w:pPr>
        <w:rPr>
          <w:lang w:val="en-IE"/>
        </w:rPr>
      </w:pPr>
      <w:r>
        <w:rPr>
          <w:lang w:val="en-IE"/>
        </w:rPr>
        <w:t xml:space="preserve">When running the </w:t>
      </w:r>
      <w:r w:rsidR="00AD6A14">
        <w:rPr>
          <w:lang w:val="en-IE"/>
        </w:rPr>
        <w:t>code,</w:t>
      </w:r>
      <w:r>
        <w:rPr>
          <w:lang w:val="en-IE"/>
        </w:rPr>
        <w:t xml:space="preserve"> we get a load </w:t>
      </w:r>
      <w:r w:rsidR="002B1147">
        <w:rPr>
          <w:lang w:val="en-IE"/>
        </w:rPr>
        <w:t>of value which when you examine these values that might be something like this</w:t>
      </w:r>
      <w:r w:rsidR="002B3E20">
        <w:rPr>
          <w:lang w:val="en-IE"/>
        </w:rPr>
        <w:t>:</w:t>
      </w:r>
    </w:p>
    <w:p w14:paraId="3FD18A8E" w14:textId="2EE83BE1" w:rsidR="00837304" w:rsidRDefault="002B3E20" w:rsidP="00BE5FB7">
      <w:pPr>
        <w:tabs>
          <w:tab w:val="left" w:pos="2985"/>
        </w:tabs>
        <w:rPr>
          <w:lang w:val="en-IE"/>
        </w:rPr>
      </w:pPr>
      <w:r>
        <w:rPr>
          <w:lang w:val="en-IE"/>
        </w:rPr>
        <w:t xml:space="preserve"> </w:t>
      </w:r>
      <w:r>
        <w:rPr>
          <w:noProof/>
        </w:rPr>
        <w:drawing>
          <wp:inline distT="0" distB="0" distL="0" distR="0" wp14:anchorId="7B001346" wp14:editId="4CF04FCD">
            <wp:extent cx="1028700" cy="2905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5FB7">
        <w:rPr>
          <w:lang w:val="en-IE"/>
        </w:rPr>
        <w:tab/>
      </w:r>
    </w:p>
    <w:p w14:paraId="759014D7" w14:textId="27FAEAE5" w:rsidR="00CA6C8F" w:rsidRDefault="002B3E20" w:rsidP="00D90189">
      <w:pPr>
        <w:rPr>
          <w:lang w:val="en-IE"/>
        </w:rPr>
      </w:pPr>
      <w:r>
        <w:rPr>
          <w:lang w:val="en-IE"/>
        </w:rPr>
        <w:t xml:space="preserve">We can see that there is some minus number here </w:t>
      </w:r>
      <w:r w:rsidR="000B6E99">
        <w:rPr>
          <w:lang w:val="en-IE"/>
        </w:rPr>
        <w:t xml:space="preserve">and this is happening because the number is getting so large it goes outside the </w:t>
      </w:r>
      <w:r w:rsidR="00A82336">
        <w:rPr>
          <w:lang w:val="en-IE"/>
        </w:rPr>
        <w:t>boundary</w:t>
      </w:r>
      <w:r w:rsidR="000B6E99">
        <w:rPr>
          <w:lang w:val="en-IE"/>
        </w:rPr>
        <w:t xml:space="preserve"> </w:t>
      </w:r>
      <w:r w:rsidR="00A82336">
        <w:rPr>
          <w:lang w:val="en-IE"/>
        </w:rPr>
        <w:t xml:space="preserve">for an unsigned int and this causes it to loop around which shouldn’t </w:t>
      </w:r>
      <w:r w:rsidR="004F3464">
        <w:rPr>
          <w:lang w:val="en-IE"/>
        </w:rPr>
        <w:t>happen</w:t>
      </w:r>
      <w:r w:rsidR="00A82336">
        <w:rPr>
          <w:lang w:val="en-IE"/>
        </w:rPr>
        <w:t xml:space="preserve"> for an unsigned it as its lowest value is 0. This is an example of a simple unsigned int overflow.</w:t>
      </w:r>
    </w:p>
    <w:p w14:paraId="040DF149" w14:textId="0CEF49CF" w:rsidR="00A82336" w:rsidRDefault="00FC7C32" w:rsidP="00D90189">
      <w:pPr>
        <w:rPr>
          <w:lang w:val="en-IE"/>
        </w:rPr>
      </w:pPr>
      <w:r>
        <w:rPr>
          <w:lang w:val="en-IE"/>
        </w:rPr>
        <w:t xml:space="preserve">This overflow could be fixed very simply by just </w:t>
      </w:r>
      <w:r w:rsidR="001877A9">
        <w:rPr>
          <w:lang w:val="en-IE"/>
        </w:rPr>
        <w:t>improving t</w:t>
      </w:r>
      <w:r w:rsidR="00932955">
        <w:rPr>
          <w:lang w:val="en-IE"/>
        </w:rPr>
        <w:t xml:space="preserve">he while loop or alternatively using </w:t>
      </w:r>
      <w:r w:rsidR="004F3464">
        <w:rPr>
          <w:lang w:val="en-IE"/>
        </w:rPr>
        <w:t>a</w:t>
      </w:r>
      <w:r w:rsidR="00932955">
        <w:rPr>
          <w:lang w:val="en-IE"/>
        </w:rPr>
        <w:t xml:space="preserve"> </w:t>
      </w:r>
      <w:r w:rsidR="0023247B">
        <w:rPr>
          <w:lang w:val="en-IE"/>
        </w:rPr>
        <w:t xml:space="preserve">for loop for a certain number of calculation you want like below. </w:t>
      </w:r>
    </w:p>
    <w:p w14:paraId="4E3CDD37" w14:textId="58E86114" w:rsidR="00F4605C" w:rsidRDefault="00F4605C" w:rsidP="00D90189">
      <w:pPr>
        <w:rPr>
          <w:lang w:val="en-IE"/>
        </w:rPr>
      </w:pPr>
      <w:r>
        <w:rPr>
          <w:noProof/>
        </w:rPr>
        <w:lastRenderedPageBreak/>
        <w:drawing>
          <wp:inline distT="0" distB="0" distL="0" distR="0" wp14:anchorId="65E1264A" wp14:editId="0B00A06D">
            <wp:extent cx="2619375" cy="2209474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6289" cy="223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7DFC9" w14:textId="77777777" w:rsidR="003F25A3" w:rsidRPr="00D90189" w:rsidRDefault="003F25A3" w:rsidP="00D90189">
      <w:pPr>
        <w:rPr>
          <w:lang w:val="en-IE"/>
        </w:rPr>
      </w:pPr>
    </w:p>
    <w:p w14:paraId="397C6AE7" w14:textId="4D2EBF59" w:rsidR="00E90853" w:rsidRDefault="006746C5" w:rsidP="009078A8">
      <w:pPr>
        <w:pStyle w:val="Heading1"/>
        <w:rPr>
          <w:rStyle w:val="Heading1Char"/>
        </w:rPr>
      </w:pPr>
      <w:bookmarkStart w:id="14" w:name="_Toc506284080"/>
      <w:r>
        <w:rPr>
          <w:rStyle w:val="Heading1Char"/>
        </w:rPr>
        <w:t>Buffer</w:t>
      </w:r>
      <w:r w:rsidR="009078A8">
        <w:rPr>
          <w:rStyle w:val="Heading1Char"/>
        </w:rPr>
        <w:t xml:space="preserve"> Overflow</w:t>
      </w:r>
      <w:bookmarkEnd w:id="14"/>
    </w:p>
    <w:p w14:paraId="47696B0F" w14:textId="11D7FF19" w:rsidR="009078A8" w:rsidRDefault="00EF23A1" w:rsidP="009078A8">
      <w:r>
        <w:t>My next example will be of a simple</w:t>
      </w:r>
      <w:r w:rsidR="002B5379">
        <w:t xml:space="preserve"> buffer overflow</w:t>
      </w:r>
      <w:r w:rsidR="006F3A6C">
        <w:t>.</w:t>
      </w:r>
      <w:r w:rsidR="00EF0F32">
        <w:t xml:space="preserve"> The buffer overflow is probably one of the most common </w:t>
      </w:r>
      <w:r w:rsidR="00001697">
        <w:t xml:space="preserve">bugs. </w:t>
      </w:r>
      <w:r w:rsidR="00CF1DF2">
        <w:t>A buffer overflow is simply when input for a running process such as asking a user for input exceed</w:t>
      </w:r>
      <w:r w:rsidR="003A30E5">
        <w:t>s the length of the buffer.</w:t>
      </w:r>
      <w:r w:rsidR="008724D4">
        <w:t xml:space="preserve"> </w:t>
      </w:r>
      <w:proofErr w:type="gramStart"/>
      <w:r w:rsidR="008724D4">
        <w:t>So</w:t>
      </w:r>
      <w:proofErr w:type="gramEnd"/>
      <w:r w:rsidR="008724D4">
        <w:t xml:space="preserve"> know we know what a buffer overflow is </w:t>
      </w:r>
      <w:r w:rsidR="007917D1">
        <w:t>let’s</w:t>
      </w:r>
      <w:r w:rsidR="008724D4">
        <w:t xml:space="preserve"> have a look at my code</w:t>
      </w:r>
      <w:r w:rsidR="007917D1">
        <w:t>.</w:t>
      </w:r>
    </w:p>
    <w:p w14:paraId="2662242C" w14:textId="76B1E507" w:rsidR="007917D1" w:rsidRPr="009078A8" w:rsidRDefault="007917D1" w:rsidP="009078A8">
      <w:r>
        <w:rPr>
          <w:noProof/>
        </w:rPr>
        <w:drawing>
          <wp:inline distT="0" distB="0" distL="0" distR="0" wp14:anchorId="21AC464A" wp14:editId="69114B63">
            <wp:extent cx="2857500" cy="1733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73D40" w14:textId="359A0B9F" w:rsidR="004F3464" w:rsidRDefault="004F3464" w:rsidP="004F3464">
      <w:r>
        <w:t>So,</w:t>
      </w:r>
      <w:r w:rsidR="002F26B9">
        <w:t xml:space="preserve"> looking at this code we can see </w:t>
      </w:r>
      <w:r w:rsidR="0024391D">
        <w:t xml:space="preserve">very </w:t>
      </w:r>
      <w:r w:rsidR="00DA0DA8">
        <w:t>simply</w:t>
      </w:r>
      <w:r w:rsidR="0024391D">
        <w:t xml:space="preserve"> the </w:t>
      </w:r>
      <w:r w:rsidR="00DA0DA8">
        <w:t>program</w:t>
      </w:r>
      <w:r w:rsidR="0024391D">
        <w:t xml:space="preserve"> assigns an unsigned i</w:t>
      </w:r>
      <w:r w:rsidR="00DA0DA8">
        <w:t xml:space="preserve">nt set to a value 18 and takes a user input </w:t>
      </w:r>
      <w:r w:rsidR="002B43E7">
        <w:t>of unsigned</w:t>
      </w:r>
      <w:r w:rsidR="00E53559">
        <w:t xml:space="preserve"> char. When the users input data </w:t>
      </w:r>
      <w:r w:rsidR="0087741D">
        <w:t xml:space="preserve">is large enough It can overflow into the int causing the </w:t>
      </w:r>
      <w:r w:rsidR="00E86CAD">
        <w:t>value for int this case age to change</w:t>
      </w:r>
      <w:r>
        <w:t>. Let’s have a look at an example of both situations:</w:t>
      </w:r>
    </w:p>
    <w:p w14:paraId="71BC9200" w14:textId="21829291" w:rsidR="00B76A28" w:rsidRDefault="00B76A28" w:rsidP="004F3464">
      <w:r>
        <w:t xml:space="preserve">To compile this </w:t>
      </w:r>
      <w:proofErr w:type="gramStart"/>
      <w:r w:rsidR="00DF490D">
        <w:t>program</w:t>
      </w:r>
      <w:proofErr w:type="gramEnd"/>
      <w:r w:rsidR="00DF490D">
        <w:t xml:space="preserve"> we</w:t>
      </w:r>
      <w:r>
        <w:t xml:space="preserve"> will have to </w:t>
      </w:r>
      <w:r w:rsidR="00B654ED">
        <w:t xml:space="preserve">turnoff stack protector which is done simply by: </w:t>
      </w:r>
    </w:p>
    <w:p w14:paraId="39E459EB" w14:textId="3B33F264" w:rsidR="00DF490D" w:rsidRDefault="00DF490D" w:rsidP="004F3464">
      <w:r>
        <w:rPr>
          <w:noProof/>
        </w:rPr>
        <w:drawing>
          <wp:inline distT="0" distB="0" distL="0" distR="0" wp14:anchorId="52E6AB69" wp14:editId="764AC71D">
            <wp:extent cx="5334000" cy="2190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967C1" w14:textId="49705954" w:rsidR="00DF490D" w:rsidRDefault="00AC0C41" w:rsidP="004F3464">
      <w:r>
        <w:lastRenderedPageBreak/>
        <w:t>Let’s</w:t>
      </w:r>
      <w:r w:rsidR="00DF490D">
        <w:t xml:space="preserve"> Run the program and enter a small value for name:</w:t>
      </w:r>
    </w:p>
    <w:p w14:paraId="1566F4D3" w14:textId="047E9B8B" w:rsidR="004F3464" w:rsidRDefault="00DF490D" w:rsidP="004F3464">
      <w:r>
        <w:t xml:space="preserve"> </w:t>
      </w:r>
      <w:r w:rsidR="00AC0C41">
        <w:rPr>
          <w:noProof/>
        </w:rPr>
        <w:drawing>
          <wp:inline distT="0" distB="0" distL="0" distR="0" wp14:anchorId="538544E5" wp14:editId="3AB0D54A">
            <wp:extent cx="2171700" cy="1028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E7A05" w14:textId="2E199ED8" w:rsidR="001B6D11" w:rsidRDefault="00AC0C41" w:rsidP="001B6D11">
      <w:r>
        <w:t xml:space="preserve">Looking at this we can see </w:t>
      </w:r>
      <w:r w:rsidR="001B6D11">
        <w:t>it printed 18 first as the age, user entered an input in this case “DYLANM”, Which is printed out and then age of 18 is printed back out unchan</w:t>
      </w:r>
      <w:r w:rsidR="005A70D8">
        <w:t>ged.</w:t>
      </w:r>
    </w:p>
    <w:p w14:paraId="27EF8DC0" w14:textId="00439F30" w:rsidR="00BB57D1" w:rsidRDefault="00BB57D1" w:rsidP="001B6D11">
      <w:r>
        <w:rPr>
          <w:noProof/>
        </w:rPr>
        <w:drawing>
          <wp:inline distT="0" distB="0" distL="0" distR="0" wp14:anchorId="419515E6" wp14:editId="0F760042">
            <wp:extent cx="2162175" cy="10096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E987A" w14:textId="3A2EA8EF" w:rsidR="00BB57D1" w:rsidRDefault="00BB57D1" w:rsidP="001B6D11">
      <w:r>
        <w:t xml:space="preserve">Now in this second example we can see that age 18 is printed out first then </w:t>
      </w:r>
      <w:r w:rsidR="005506ED">
        <w:t xml:space="preserve">user enters </w:t>
      </w:r>
      <w:r w:rsidR="006F0888">
        <w:t>their</w:t>
      </w:r>
      <w:r w:rsidR="005506ED">
        <w:t xml:space="preserve"> name in this case “Dylan Morrissey” much larger than the previous example </w:t>
      </w:r>
      <w:r w:rsidR="00185843">
        <w:t xml:space="preserve">and the age is printed again but in this case </w:t>
      </w:r>
      <w:r w:rsidR="00D85C5A">
        <w:t xml:space="preserve">the value is 5850451 which is a lot larger than </w:t>
      </w:r>
      <w:r w:rsidR="00873239">
        <w:t>18 which was entered. This was caused by the user input flowing into the age variable</w:t>
      </w:r>
      <w:r w:rsidR="006F0888">
        <w:t>.</w:t>
      </w:r>
    </w:p>
    <w:p w14:paraId="21C4299A" w14:textId="1E616A9D" w:rsidR="006F0888" w:rsidRDefault="006F0888" w:rsidP="001B6D11">
      <w:r>
        <w:t>How to fix this issue</w:t>
      </w:r>
      <w:r w:rsidR="00AF4216">
        <w:t>:</w:t>
      </w:r>
    </w:p>
    <w:p w14:paraId="0DE839E5" w14:textId="3E30F880" w:rsidR="00AF4216" w:rsidRDefault="00AF4216" w:rsidP="001B6D11">
      <w:r>
        <w:t xml:space="preserve">This issue is kind of fixed already </w:t>
      </w:r>
      <w:r w:rsidR="00EF2E5E">
        <w:t xml:space="preserve">with in C as </w:t>
      </w:r>
      <w:proofErr w:type="gramStart"/>
      <w:r w:rsidR="00930CB4">
        <w:t>this is why</w:t>
      </w:r>
      <w:proofErr w:type="gramEnd"/>
      <w:r w:rsidR="00930CB4">
        <w:t xml:space="preserve"> </w:t>
      </w:r>
      <w:r w:rsidR="00EF2E5E">
        <w:t xml:space="preserve">we disabled the </w:t>
      </w:r>
      <w:r w:rsidR="007B21B6">
        <w:t xml:space="preserve">stack protector as </w:t>
      </w:r>
      <w:r w:rsidR="00930CB4">
        <w:t>this fix</w:t>
      </w:r>
      <w:r w:rsidR="00584365">
        <w:t xml:space="preserve"> smaller issues such as the above. Another way we can </w:t>
      </w:r>
      <w:r w:rsidR="00C34200">
        <w:t xml:space="preserve">protect against this attack is to not use the </w:t>
      </w:r>
      <w:r w:rsidR="00930CB4">
        <w:t>get (</w:t>
      </w:r>
      <w:r w:rsidR="00C34200">
        <w:t>) function as it is quite unsafe</w:t>
      </w:r>
      <w:r w:rsidR="00930CB4">
        <w:t>.</w:t>
      </w:r>
    </w:p>
    <w:p w14:paraId="6D7898C4" w14:textId="11D1CED1" w:rsidR="00320524" w:rsidRDefault="00320524" w:rsidP="00320524"/>
    <w:p w14:paraId="38F7DD93" w14:textId="33E1D289" w:rsidR="00320524" w:rsidRDefault="00320524" w:rsidP="00320524"/>
    <w:p w14:paraId="7956986C" w14:textId="51E11D0D" w:rsidR="00320524" w:rsidRDefault="00320524" w:rsidP="00320524"/>
    <w:p w14:paraId="442458C9" w14:textId="5327949A" w:rsidR="00320524" w:rsidRDefault="00320524" w:rsidP="00320524"/>
    <w:p w14:paraId="307CBB01" w14:textId="77777777" w:rsidR="00320524" w:rsidRDefault="00320524" w:rsidP="00320524"/>
    <w:p w14:paraId="1450DCC2" w14:textId="66CA9E2F" w:rsidR="005E373D" w:rsidRDefault="004759A4" w:rsidP="005E373D">
      <w:pPr>
        <w:pStyle w:val="Heading1"/>
        <w:rPr>
          <w:rStyle w:val="Heading1Char"/>
        </w:rPr>
      </w:pPr>
      <w:bookmarkStart w:id="15" w:name="_Toc506284081"/>
      <w:r>
        <w:rPr>
          <w:rStyle w:val="Heading1Char"/>
        </w:rPr>
        <w:t>Format String Attack</w:t>
      </w:r>
      <w:bookmarkEnd w:id="15"/>
    </w:p>
    <w:p w14:paraId="348B8778" w14:textId="7FC2BCB8" w:rsidR="00523334" w:rsidRDefault="003C2332" w:rsidP="00523334">
      <w:r>
        <w:t xml:space="preserve">The final attack I will be looking at is a format String Attack, </w:t>
      </w:r>
      <w:r w:rsidR="0014170A">
        <w:t>this is quite an easy attack it relies on the format specifiers in C to work</w:t>
      </w:r>
      <w:r w:rsidR="004641BF">
        <w:t>.</w:t>
      </w:r>
      <w:r w:rsidR="00980A16">
        <w:t xml:space="preserve"> It works when a user enters a</w:t>
      </w:r>
      <w:r w:rsidR="009B13D1">
        <w:t xml:space="preserve"> format specifier as an input where a programmer might not of specified a format </w:t>
      </w:r>
      <w:r w:rsidR="00F46F05">
        <w:t>specifier for the input</w:t>
      </w:r>
      <w:r w:rsidR="003F04F5">
        <w:t>. This can result in a lot of issues such as data leakage, Denial of Ser</w:t>
      </w:r>
      <w:r w:rsidR="008661F2">
        <w:t>vice and Memory overwriting.</w:t>
      </w:r>
      <w:r w:rsidR="006B3BA6">
        <w:t xml:space="preserve"> </w:t>
      </w:r>
      <w:r w:rsidR="00EB33C3">
        <w:t>Let’s</w:t>
      </w:r>
      <w:r w:rsidR="006B3BA6">
        <w:t xml:space="preserve"> look at my code </w:t>
      </w:r>
      <w:r w:rsidR="00EB33C3">
        <w:t>as an example:</w:t>
      </w:r>
    </w:p>
    <w:p w14:paraId="6CCEE1AB" w14:textId="15705763" w:rsidR="00F6717E" w:rsidRDefault="00F6717E" w:rsidP="00523334">
      <w:r>
        <w:rPr>
          <w:noProof/>
        </w:rPr>
        <w:drawing>
          <wp:inline distT="0" distB="0" distL="0" distR="0" wp14:anchorId="5A7DD41D" wp14:editId="283F5433">
            <wp:extent cx="3429000" cy="2162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2A3D4" w14:textId="77777777" w:rsidR="00A348EC" w:rsidRDefault="00F6717E" w:rsidP="00A858E3">
      <w:r>
        <w:t xml:space="preserve">Looking at the code it is a lot easier to the </w:t>
      </w:r>
      <w:r w:rsidR="003545E6">
        <w:t xml:space="preserve">previous one all it does is takes a user input for </w:t>
      </w:r>
      <w:r w:rsidR="002A5F83">
        <w:t>their</w:t>
      </w:r>
      <w:r w:rsidR="003545E6">
        <w:t xml:space="preserve"> name in this case </w:t>
      </w:r>
      <w:r w:rsidR="002A5F83">
        <w:t>and the prints the output. Although simple it is very easy to exploit.</w:t>
      </w:r>
      <w:r w:rsidR="006F6E20">
        <w:t xml:space="preserve"> The </w:t>
      </w:r>
      <w:r w:rsidR="0022752A">
        <w:t xml:space="preserve">attack will also work with </w:t>
      </w:r>
      <w:proofErr w:type="spellStart"/>
      <w:proofErr w:type="gramStart"/>
      <w:r w:rsidR="00A348EC">
        <w:t>scan</w:t>
      </w:r>
      <w:r w:rsidR="0022752A">
        <w:t>f</w:t>
      </w:r>
      <w:proofErr w:type="spellEnd"/>
      <w:r w:rsidR="0022752A">
        <w:t>(</w:t>
      </w:r>
      <w:proofErr w:type="gramEnd"/>
      <w:r w:rsidR="0022752A">
        <w:t>) ;</w:t>
      </w:r>
      <w:r w:rsidR="00A348EC">
        <w:t xml:space="preserve"> </w:t>
      </w:r>
    </w:p>
    <w:p w14:paraId="055CB432" w14:textId="6EAF90AB" w:rsidR="00A858E3" w:rsidRDefault="00A348EC" w:rsidP="00A858E3">
      <w:r>
        <w:rPr>
          <w:noProof/>
        </w:rPr>
        <w:drawing>
          <wp:inline distT="0" distB="0" distL="0" distR="0" wp14:anchorId="604DD51F" wp14:editId="24F600C5">
            <wp:extent cx="3467100" cy="2200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58E3">
        <w:t xml:space="preserve"> </w:t>
      </w:r>
    </w:p>
    <w:p w14:paraId="10AD1BF0" w14:textId="25302783" w:rsidR="00EB33C3" w:rsidRDefault="00EB33C3" w:rsidP="00523334"/>
    <w:p w14:paraId="436895DF" w14:textId="032B876A" w:rsidR="00A348EC" w:rsidRDefault="00A52718" w:rsidP="00523334">
      <w:r>
        <w:lastRenderedPageBreak/>
        <w:t>Let’s</w:t>
      </w:r>
      <w:r w:rsidR="00A348EC">
        <w:t xml:space="preserve"> run the program and see how to </w:t>
      </w:r>
      <w:r>
        <w:t>use a format string attack.</w:t>
      </w:r>
    </w:p>
    <w:p w14:paraId="37F69525" w14:textId="51BE40ED" w:rsidR="00F600A4" w:rsidRDefault="00F600A4" w:rsidP="00523334">
      <w:r>
        <w:rPr>
          <w:noProof/>
        </w:rPr>
        <w:drawing>
          <wp:inline distT="0" distB="0" distL="0" distR="0" wp14:anchorId="10CEA9E0" wp14:editId="404110F3">
            <wp:extent cx="6305550" cy="27489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DAFEC" w14:textId="31F2986B" w:rsidR="00F600A4" w:rsidRDefault="006113B9" w:rsidP="00523334">
      <w:r>
        <w:t xml:space="preserve">Looking here we can see as my input I inputted </w:t>
      </w:r>
      <w:r w:rsidR="00C25C76">
        <w:t>%</w:t>
      </w:r>
      <w:proofErr w:type="spellStart"/>
      <w:r w:rsidR="00C25C76">
        <w:t>x%x%x</w:t>
      </w:r>
      <w:proofErr w:type="spellEnd"/>
      <w:r w:rsidR="00020F39">
        <w:t xml:space="preserve">. This is a </w:t>
      </w:r>
      <w:r w:rsidR="00C35D12">
        <w:t xml:space="preserve">format specifier for unsigned integer in hex and you can see </w:t>
      </w:r>
      <w:r w:rsidR="007E33C4">
        <w:t>what was returned wasn’t %</w:t>
      </w:r>
      <w:proofErr w:type="spellStart"/>
      <w:r w:rsidR="007E33C4">
        <w:t>x%x%x</w:t>
      </w:r>
      <w:proofErr w:type="spellEnd"/>
      <w:r w:rsidR="007E33C4">
        <w:t xml:space="preserve"> which would have been </w:t>
      </w:r>
      <w:r w:rsidR="00C33FDC">
        <w:t xml:space="preserve">expected it was e9b426ed58c790ed58a8e0 which </w:t>
      </w:r>
      <w:r w:rsidR="00E86180">
        <w:t xml:space="preserve">is a hex memory dump. You can do this for a lot of the </w:t>
      </w:r>
      <w:r w:rsidR="00AA4A37">
        <w:t>format specifiers.</w:t>
      </w:r>
    </w:p>
    <w:p w14:paraId="42CE0103" w14:textId="6CEB8149" w:rsidR="00447F89" w:rsidRDefault="00447F89" w:rsidP="00523334">
      <w:r>
        <w:rPr>
          <w:noProof/>
        </w:rPr>
        <w:drawing>
          <wp:inline distT="0" distB="0" distL="0" distR="0" wp14:anchorId="62AB0276" wp14:editId="558A46FA">
            <wp:extent cx="2438400" cy="676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BBA78" w14:textId="5258CD94" w:rsidR="00443177" w:rsidRDefault="00443177" w:rsidP="00523334">
      <w:r>
        <w:t>Here you can see I inputted %</w:t>
      </w:r>
      <w:proofErr w:type="spellStart"/>
      <w:r>
        <w:t>d%d%d</w:t>
      </w:r>
      <w:proofErr w:type="spellEnd"/>
      <w:r>
        <w:t xml:space="preserve"> which is </w:t>
      </w:r>
      <w:r w:rsidR="00254A70">
        <w:t>a signed integer specifier</w:t>
      </w:r>
      <w:r>
        <w:t xml:space="preserve"> </w:t>
      </w:r>
      <w:r w:rsidR="00521831">
        <w:t>and you can see that there was a int memory dump.</w:t>
      </w:r>
      <w:r w:rsidR="00BD7E08">
        <w:t xml:space="preserve"> </w:t>
      </w:r>
      <w:r w:rsidR="0019593E">
        <w:t xml:space="preserve">It works the same as with the unsigned int and many more. Now that you have seen how easy it Is to </w:t>
      </w:r>
      <w:r w:rsidR="00254A70">
        <w:t>do a format string attack let’s have a look at how to fix it.</w:t>
      </w:r>
    </w:p>
    <w:p w14:paraId="33D39224" w14:textId="0B9A7CEE" w:rsidR="00BA7776" w:rsidRDefault="00DA2D65" w:rsidP="00523334">
      <w:r>
        <w:rPr>
          <w:noProof/>
        </w:rPr>
        <w:drawing>
          <wp:inline distT="0" distB="0" distL="0" distR="0" wp14:anchorId="40B76B36" wp14:editId="5798CBA9">
            <wp:extent cx="3238500" cy="1752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A88DF" w14:textId="123943CC" w:rsidR="006C7E90" w:rsidRDefault="006C7E90" w:rsidP="006C7E90">
      <w:pPr>
        <w:ind w:left="0"/>
      </w:pPr>
      <w:r>
        <w:lastRenderedPageBreak/>
        <w:tab/>
        <w:t xml:space="preserve">This is a very quick fix to the issue </w:t>
      </w:r>
      <w:proofErr w:type="gramStart"/>
      <w:r>
        <w:t>and also</w:t>
      </w:r>
      <w:proofErr w:type="gramEnd"/>
      <w:r>
        <w:t xml:space="preserve"> leaving </w:t>
      </w:r>
      <w:r w:rsidR="002972C6">
        <w:t xml:space="preserve">stack protector on will </w:t>
      </w:r>
      <w:r w:rsidR="00426695">
        <w:t>also protect</w:t>
      </w:r>
      <w:r w:rsidR="002972C6">
        <w:t xml:space="preserve"> against this.</w:t>
      </w:r>
      <w:r w:rsidR="00DA2D65">
        <w:t xml:space="preserve"> As it </w:t>
      </w:r>
      <w:r w:rsidR="00FE76A9">
        <w:t>expects</w:t>
      </w:r>
      <w:r w:rsidR="00DA2D65">
        <w:t xml:space="preserve"> a </w:t>
      </w:r>
      <w:r w:rsidR="00FE76A9">
        <w:t>value for a format specifier not an actual specifier.</w:t>
      </w:r>
    </w:p>
    <w:p w14:paraId="51446236" w14:textId="2F17EF8C" w:rsidR="00091C80" w:rsidRDefault="006A0261" w:rsidP="00091C80">
      <w:pPr>
        <w:pStyle w:val="Heading1"/>
        <w:rPr>
          <w:rStyle w:val="Heading1Char"/>
        </w:rPr>
      </w:pPr>
      <w:r>
        <w:rPr>
          <w:rStyle w:val="Heading1Char"/>
        </w:rPr>
        <w:t xml:space="preserve">Conclusion </w:t>
      </w:r>
    </w:p>
    <w:p w14:paraId="444DA141" w14:textId="36483B1B" w:rsidR="006A0261" w:rsidRPr="006A0261" w:rsidRDefault="006A0261" w:rsidP="006A0261">
      <w:r>
        <w:t xml:space="preserve">In conclusion </w:t>
      </w:r>
      <w:r w:rsidR="00A638EE">
        <w:t>there are a lot of different ways</w:t>
      </w:r>
      <w:r w:rsidR="00ED0615">
        <w:t xml:space="preserve"> to attack code but with good programming practices </w:t>
      </w:r>
      <w:r w:rsidR="00E72E84">
        <w:t xml:space="preserve">most of </w:t>
      </w:r>
      <w:r w:rsidR="00FE76A9">
        <w:t>these attacks</w:t>
      </w:r>
      <w:r w:rsidR="00E72E84">
        <w:t xml:space="preserve"> can be avoided.</w:t>
      </w:r>
    </w:p>
    <w:p w14:paraId="48C64740" w14:textId="77777777" w:rsidR="00091C80" w:rsidRDefault="00091C80" w:rsidP="006C7E90">
      <w:pPr>
        <w:ind w:left="0"/>
      </w:pPr>
    </w:p>
    <w:p w14:paraId="36F7B6DC" w14:textId="77777777" w:rsidR="00A52718" w:rsidRPr="00523334" w:rsidRDefault="00A52718" w:rsidP="00523334"/>
    <w:p w14:paraId="6EDAD598" w14:textId="77777777" w:rsidR="003A098D" w:rsidRPr="003A098D" w:rsidRDefault="003A098D" w:rsidP="003A098D"/>
    <w:p w14:paraId="07CB9C11" w14:textId="77777777" w:rsidR="00320524" w:rsidRPr="00320524" w:rsidRDefault="00320524" w:rsidP="00320524"/>
    <w:p w14:paraId="7E80BA52" w14:textId="35FB4696" w:rsidR="005E373D" w:rsidRDefault="005E373D" w:rsidP="00320524"/>
    <w:bookmarkEnd w:id="0"/>
    <w:p w14:paraId="03CFBDB1" w14:textId="28C67A35" w:rsidR="005E373D" w:rsidRDefault="005E373D" w:rsidP="005E373D"/>
    <w:sectPr w:rsidR="005E373D" w:rsidSect="005E373D">
      <w:footerReference w:type="default" r:id="rId23"/>
      <w:footerReference w:type="first" r:id="rId24"/>
      <w:pgSz w:w="12240" w:h="15840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DF9FCF" w14:textId="77777777" w:rsidR="009425C7" w:rsidRDefault="009425C7">
      <w:pPr>
        <w:spacing w:after="0" w:line="240" w:lineRule="auto"/>
      </w:pPr>
      <w:r>
        <w:separator/>
      </w:r>
    </w:p>
  </w:endnote>
  <w:endnote w:type="continuationSeparator" w:id="0">
    <w:p w14:paraId="460F56D1" w14:textId="77777777" w:rsidR="009425C7" w:rsidRDefault="009425C7">
      <w:pPr>
        <w:spacing w:after="0" w:line="240" w:lineRule="auto"/>
      </w:pPr>
      <w:r>
        <w:continuationSeparator/>
      </w:r>
    </w:p>
  </w:endnote>
  <w:endnote w:type="continuationNotice" w:id="1">
    <w:p w14:paraId="048B33A0" w14:textId="77777777" w:rsidR="009425C7" w:rsidRDefault="009425C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BBDD34" w14:textId="77777777" w:rsidR="00060147" w:rsidRDefault="009425C7">
    <w:pPr>
      <w:pStyle w:val="Footer"/>
    </w:pPr>
    <w:sdt>
      <w:sdtPr>
        <w:id w:val="2139765491"/>
        <w:placeholder>
          <w:docPart w:val="F937B4DA48C843A9BA542B754EB7C839"/>
        </w:placeholder>
        <w:temporary/>
        <w:showingPlcHdr/>
        <w15:appearance w15:val="hidden"/>
      </w:sdtPr>
      <w:sdtEndPr/>
      <w:sdtContent>
        <w:r w:rsidR="00060147">
          <w:t>[Type here]</w:t>
        </w:r>
      </w:sdtContent>
    </w:sdt>
    <w:r w:rsidR="00060147">
      <w:ptab w:relativeTo="margin" w:alignment="center" w:leader="none"/>
    </w:r>
    <w:sdt>
      <w:sdtPr>
        <w:id w:val="-747110299"/>
        <w:placeholder>
          <w:docPart w:val="F937B4DA48C843A9BA542B754EB7C839"/>
        </w:placeholder>
        <w:temporary/>
        <w:showingPlcHdr/>
        <w15:appearance w15:val="hidden"/>
      </w:sdtPr>
      <w:sdtEndPr/>
      <w:sdtContent>
        <w:r w:rsidR="00060147">
          <w:t>[Type here]</w:t>
        </w:r>
      </w:sdtContent>
    </w:sdt>
    <w:r w:rsidR="00060147">
      <w:ptab w:relativeTo="margin" w:alignment="right" w:leader="none"/>
    </w:r>
    <w:sdt>
      <w:sdtPr>
        <w:id w:val="1832874115"/>
        <w:placeholder>
          <w:docPart w:val="F937B4DA48C843A9BA542B754EB7C839"/>
        </w:placeholder>
        <w:temporary/>
        <w:showingPlcHdr/>
        <w15:appearance w15:val="hidden"/>
      </w:sdtPr>
      <w:sdtEndPr/>
      <w:sdtContent>
        <w:r w:rsidR="00060147">
          <w:t>[Type here]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 with title, name and page number"/>
    </w:tblPr>
    <w:tblGrid>
      <w:gridCol w:w="5400"/>
      <w:gridCol w:w="5400"/>
    </w:tblGrid>
    <w:tr w:rsidR="00060147" w14:paraId="4B7D29FC" w14:textId="77777777">
      <w:tc>
        <w:tcPr>
          <w:tcW w:w="4675" w:type="dxa"/>
        </w:tcPr>
        <w:p w14:paraId="1189FB03" w14:textId="163FFE2E" w:rsidR="00060147" w:rsidRDefault="009425C7">
          <w:pPr>
            <w:pStyle w:val="Footer"/>
          </w:pPr>
          <w:sdt>
            <w:sdtPr>
              <w:alias w:val="Title"/>
              <w:tag w:val=""/>
              <w:id w:val="956298023"/>
              <w:placeholder>
                <w:docPart w:val="7CC30F20CEDD45EE8B567D5A48CD6029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81C96">
                <w:t>Overflows</w:t>
              </w:r>
            </w:sdtContent>
          </w:sdt>
          <w:r w:rsidR="00060147">
            <w:t xml:space="preserve"> |</w:t>
          </w:r>
          <w:r w:rsidR="00060147">
            <w:rPr>
              <w:rStyle w:val="Heading2Char"/>
              <w:rFonts w:asciiTheme="minorHAnsi" w:eastAsiaTheme="minorEastAsia" w:hAnsiTheme="minorHAnsi" w:cstheme="minorBidi"/>
              <w:sz w:val="22"/>
              <w:szCs w:val="22"/>
            </w:rPr>
            <w:t xml:space="preserve"> </w:t>
          </w:r>
          <w:sdt>
            <w:sdtPr>
              <w:rPr>
                <w:rStyle w:val="Heading2Char"/>
                <w:rFonts w:asciiTheme="minorHAnsi" w:eastAsiaTheme="minorEastAsia" w:hAnsiTheme="minorHAnsi" w:cstheme="minorBidi"/>
                <w:sz w:val="22"/>
                <w:szCs w:val="22"/>
              </w:rPr>
              <w:alias w:val="Your Name"/>
              <w:tag w:val=""/>
              <w:id w:val="-2064167769"/>
              <w:placeholder>
                <w:docPart w:val="0540D433CB0749AEBC880A4DF892058F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>
              <w:rPr>
                <w:rStyle w:val="DefaultParagraphFont"/>
              </w:rPr>
            </w:sdtEndPr>
            <w:sdtContent>
              <w:r w:rsidR="00060147">
                <w:rPr>
                  <w:rStyle w:val="Heading2Char"/>
                  <w:rFonts w:asciiTheme="minorHAnsi" w:eastAsiaTheme="minorEastAsia" w:hAnsiTheme="minorHAnsi" w:cstheme="minorBidi"/>
                  <w:sz w:val="22"/>
                  <w:szCs w:val="22"/>
                </w:rPr>
                <w:t>Dylan Morrissey</w:t>
              </w:r>
            </w:sdtContent>
          </w:sdt>
        </w:p>
      </w:tc>
      <w:tc>
        <w:tcPr>
          <w:tcW w:w="4675" w:type="dxa"/>
        </w:tcPr>
        <w:p w14:paraId="756F5783" w14:textId="59E9FFF8" w:rsidR="00060147" w:rsidRDefault="00060147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231F78">
            <w:rPr>
              <w:noProof/>
            </w:rPr>
            <w:t>1</w:t>
          </w:r>
          <w:r>
            <w:fldChar w:fldCharType="end"/>
          </w:r>
          <w:r>
            <w:t xml:space="preserve"> of  </w:t>
          </w:r>
          <w:r w:rsidR="009425C7">
            <w:fldChar w:fldCharType="begin"/>
          </w:r>
          <w:r w:rsidR="009425C7">
            <w:instrText xml:space="preserve"> SECTIONPAGES  \* Arabic  \* MERGEFORMAT </w:instrText>
          </w:r>
          <w:r w:rsidR="009425C7">
            <w:fldChar w:fldCharType="separate"/>
          </w:r>
          <w:r w:rsidR="00231F78">
            <w:rPr>
              <w:noProof/>
            </w:rPr>
            <w:t>8</w:t>
          </w:r>
          <w:r w:rsidR="009425C7">
            <w:rPr>
              <w:noProof/>
            </w:rPr>
            <w:fldChar w:fldCharType="end"/>
          </w:r>
        </w:p>
      </w:tc>
    </w:tr>
  </w:tbl>
  <w:p w14:paraId="1BC089E2" w14:textId="77777777" w:rsidR="00060147" w:rsidRDefault="000601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C60AD" w14:textId="119533FA" w:rsidR="00060147" w:rsidRDefault="009425C7">
    <w:pPr>
      <w:pStyle w:val="Footer"/>
    </w:pPr>
    <w:sdt>
      <w:sdtPr>
        <w:alias w:val="Title"/>
        <w:tag w:val=""/>
        <w:id w:val="1325624233"/>
        <w:placeholder>
          <w:docPart w:val="7CC30F20CEDD45EE8B567D5A48CD602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81C96">
          <w:t>Overflows</w:t>
        </w:r>
      </w:sdtContent>
    </w:sdt>
    <w:r w:rsidR="00060147">
      <w:t xml:space="preserve"> | </w:t>
    </w:r>
    <w:sdt>
      <w:sdtPr>
        <w:rPr>
          <w:rStyle w:val="Heading2Char"/>
          <w:rFonts w:asciiTheme="minorHAnsi" w:eastAsiaTheme="minorEastAsia" w:hAnsiTheme="minorHAnsi" w:cstheme="minorBidi"/>
          <w:sz w:val="22"/>
          <w:szCs w:val="22"/>
        </w:rPr>
        <w:alias w:val="Your Name"/>
        <w:tag w:val=""/>
        <w:id w:val="1581332215"/>
        <w:placeholder>
          <w:docPart w:val="0540D433CB0749AEBC880A4DF892058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DefaultParagraphFont"/>
        </w:rPr>
      </w:sdtEndPr>
      <w:sdtContent>
        <w:r w:rsidR="00060147">
          <w:rPr>
            <w:rStyle w:val="Heading2Char"/>
            <w:rFonts w:asciiTheme="minorHAnsi" w:eastAsiaTheme="minorEastAsia" w:hAnsiTheme="minorHAnsi" w:cstheme="minorBidi"/>
            <w:sz w:val="22"/>
            <w:szCs w:val="22"/>
          </w:rPr>
          <w:t>Dylan Morrissey</w:t>
        </w:r>
      </w:sdtContent>
    </w:sdt>
    <w:r w:rsidR="00060147">
      <w:ptab w:relativeTo="margin" w:alignment="right" w:leader="none"/>
    </w:r>
    <w:r w:rsidR="00060147">
      <w:t xml:space="preserve">Page </w:t>
    </w:r>
    <w:r w:rsidR="00060147">
      <w:fldChar w:fldCharType="begin"/>
    </w:r>
    <w:r w:rsidR="00060147">
      <w:instrText xml:space="preserve"> PAGE  \* Arabic  \* MERGEFORMAT </w:instrText>
    </w:r>
    <w:r w:rsidR="00060147">
      <w:fldChar w:fldCharType="separate"/>
    </w:r>
    <w:r w:rsidR="00060147">
      <w:rPr>
        <w:noProof/>
      </w:rPr>
      <w:t>2</w:t>
    </w:r>
    <w:r w:rsidR="00060147">
      <w:fldChar w:fldCharType="end"/>
    </w:r>
    <w:r w:rsidR="00060147">
      <w:t xml:space="preserve"> of </w:t>
    </w:r>
    <w:r>
      <w:fldChar w:fldCharType="begin"/>
    </w:r>
    <w:r>
      <w:instrText xml:space="preserve"> NUMPAGES  \* Arabic  \* MERGEFORMAT </w:instrText>
    </w:r>
    <w:r>
      <w:fldChar w:fldCharType="separate"/>
    </w:r>
    <w:r w:rsidR="00060147"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17E009" w14:textId="77777777" w:rsidR="009425C7" w:rsidRDefault="009425C7">
      <w:pPr>
        <w:spacing w:after="0" w:line="240" w:lineRule="auto"/>
      </w:pPr>
      <w:r>
        <w:separator/>
      </w:r>
    </w:p>
  </w:footnote>
  <w:footnote w:type="continuationSeparator" w:id="0">
    <w:p w14:paraId="4187533C" w14:textId="77777777" w:rsidR="009425C7" w:rsidRDefault="009425C7">
      <w:pPr>
        <w:spacing w:after="0" w:line="240" w:lineRule="auto"/>
      </w:pPr>
      <w:r>
        <w:continuationSeparator/>
      </w:r>
    </w:p>
  </w:footnote>
  <w:footnote w:type="continuationNotice" w:id="1">
    <w:p w14:paraId="7A76CE83" w14:textId="77777777" w:rsidR="009425C7" w:rsidRDefault="009425C7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ECE"/>
    <w:rsid w:val="00001697"/>
    <w:rsid w:val="00002310"/>
    <w:rsid w:val="00020F39"/>
    <w:rsid w:val="00023656"/>
    <w:rsid w:val="00056E0E"/>
    <w:rsid w:val="00060147"/>
    <w:rsid w:val="00061316"/>
    <w:rsid w:val="00084C59"/>
    <w:rsid w:val="00091C80"/>
    <w:rsid w:val="000A4518"/>
    <w:rsid w:val="000B6E99"/>
    <w:rsid w:val="000D1B53"/>
    <w:rsid w:val="000D4819"/>
    <w:rsid w:val="00134E02"/>
    <w:rsid w:val="0014170A"/>
    <w:rsid w:val="00156C71"/>
    <w:rsid w:val="00185843"/>
    <w:rsid w:val="001877A9"/>
    <w:rsid w:val="00190D08"/>
    <w:rsid w:val="0019593E"/>
    <w:rsid w:val="00196336"/>
    <w:rsid w:val="001B6D11"/>
    <w:rsid w:val="0021450F"/>
    <w:rsid w:val="0022752A"/>
    <w:rsid w:val="00231F78"/>
    <w:rsid w:val="0023247B"/>
    <w:rsid w:val="0024391D"/>
    <w:rsid w:val="00254A70"/>
    <w:rsid w:val="00281C96"/>
    <w:rsid w:val="002972C6"/>
    <w:rsid w:val="002A5F83"/>
    <w:rsid w:val="002B1147"/>
    <w:rsid w:val="002B3E20"/>
    <w:rsid w:val="002B43E7"/>
    <w:rsid w:val="002B5379"/>
    <w:rsid w:val="002C0C45"/>
    <w:rsid w:val="002F1777"/>
    <w:rsid w:val="002F26B9"/>
    <w:rsid w:val="00320524"/>
    <w:rsid w:val="003545E6"/>
    <w:rsid w:val="003A098D"/>
    <w:rsid w:val="003A30E5"/>
    <w:rsid w:val="003C2332"/>
    <w:rsid w:val="003C4105"/>
    <w:rsid w:val="003E6EE5"/>
    <w:rsid w:val="003F04F5"/>
    <w:rsid w:val="003F25A3"/>
    <w:rsid w:val="00426695"/>
    <w:rsid w:val="00443177"/>
    <w:rsid w:val="00447F89"/>
    <w:rsid w:val="00463946"/>
    <w:rsid w:val="004641BF"/>
    <w:rsid w:val="004759A4"/>
    <w:rsid w:val="004F3464"/>
    <w:rsid w:val="004F5C28"/>
    <w:rsid w:val="00521831"/>
    <w:rsid w:val="00523334"/>
    <w:rsid w:val="00525456"/>
    <w:rsid w:val="00540ECE"/>
    <w:rsid w:val="005506ED"/>
    <w:rsid w:val="00572CF8"/>
    <w:rsid w:val="00574EA8"/>
    <w:rsid w:val="00584365"/>
    <w:rsid w:val="005A70D8"/>
    <w:rsid w:val="005B3ECE"/>
    <w:rsid w:val="005D59E9"/>
    <w:rsid w:val="005E373D"/>
    <w:rsid w:val="005E5858"/>
    <w:rsid w:val="006113B9"/>
    <w:rsid w:val="00642EF3"/>
    <w:rsid w:val="006430A7"/>
    <w:rsid w:val="00656D6B"/>
    <w:rsid w:val="006746C5"/>
    <w:rsid w:val="0069132E"/>
    <w:rsid w:val="006A0261"/>
    <w:rsid w:val="006B3BA6"/>
    <w:rsid w:val="006C7E90"/>
    <w:rsid w:val="006F0888"/>
    <w:rsid w:val="006F0BBB"/>
    <w:rsid w:val="006F3A6C"/>
    <w:rsid w:val="006F6E20"/>
    <w:rsid w:val="00710466"/>
    <w:rsid w:val="007132F4"/>
    <w:rsid w:val="0074679C"/>
    <w:rsid w:val="00776373"/>
    <w:rsid w:val="007917D1"/>
    <w:rsid w:val="007A582B"/>
    <w:rsid w:val="007B08D0"/>
    <w:rsid w:val="007B21B6"/>
    <w:rsid w:val="007B5A08"/>
    <w:rsid w:val="007E33C4"/>
    <w:rsid w:val="007F18B2"/>
    <w:rsid w:val="00837304"/>
    <w:rsid w:val="008661F2"/>
    <w:rsid w:val="008724D4"/>
    <w:rsid w:val="00873239"/>
    <w:rsid w:val="0087741D"/>
    <w:rsid w:val="008C635E"/>
    <w:rsid w:val="008D16B4"/>
    <w:rsid w:val="009078A8"/>
    <w:rsid w:val="009107ED"/>
    <w:rsid w:val="00930CB4"/>
    <w:rsid w:val="00932955"/>
    <w:rsid w:val="009425C7"/>
    <w:rsid w:val="00975AF0"/>
    <w:rsid w:val="00980A16"/>
    <w:rsid w:val="009B13D1"/>
    <w:rsid w:val="00A30B68"/>
    <w:rsid w:val="00A318F2"/>
    <w:rsid w:val="00A348EC"/>
    <w:rsid w:val="00A52718"/>
    <w:rsid w:val="00A638EE"/>
    <w:rsid w:val="00A82336"/>
    <w:rsid w:val="00A8581C"/>
    <w:rsid w:val="00A858E3"/>
    <w:rsid w:val="00A93E2B"/>
    <w:rsid w:val="00AA4A37"/>
    <w:rsid w:val="00AA7FF5"/>
    <w:rsid w:val="00AC0C41"/>
    <w:rsid w:val="00AD6A14"/>
    <w:rsid w:val="00AE2449"/>
    <w:rsid w:val="00AF4216"/>
    <w:rsid w:val="00B2662C"/>
    <w:rsid w:val="00B40767"/>
    <w:rsid w:val="00B654ED"/>
    <w:rsid w:val="00B76A28"/>
    <w:rsid w:val="00BA7776"/>
    <w:rsid w:val="00BB308B"/>
    <w:rsid w:val="00BB57D1"/>
    <w:rsid w:val="00BC49DC"/>
    <w:rsid w:val="00BC561D"/>
    <w:rsid w:val="00BD7E08"/>
    <w:rsid w:val="00BE5FB7"/>
    <w:rsid w:val="00C25C76"/>
    <w:rsid w:val="00C33FDC"/>
    <w:rsid w:val="00C34200"/>
    <w:rsid w:val="00C35D12"/>
    <w:rsid w:val="00C42ABD"/>
    <w:rsid w:val="00CA6C8F"/>
    <w:rsid w:val="00CC4FA0"/>
    <w:rsid w:val="00CF1DF2"/>
    <w:rsid w:val="00CF353A"/>
    <w:rsid w:val="00D85C5A"/>
    <w:rsid w:val="00D90189"/>
    <w:rsid w:val="00DA0DA8"/>
    <w:rsid w:val="00DA2D65"/>
    <w:rsid w:val="00DF3041"/>
    <w:rsid w:val="00DF490D"/>
    <w:rsid w:val="00E529F8"/>
    <w:rsid w:val="00E53559"/>
    <w:rsid w:val="00E657A0"/>
    <w:rsid w:val="00E72E84"/>
    <w:rsid w:val="00E8217C"/>
    <w:rsid w:val="00E86180"/>
    <w:rsid w:val="00E86CAD"/>
    <w:rsid w:val="00E90853"/>
    <w:rsid w:val="00E947EE"/>
    <w:rsid w:val="00EB33C3"/>
    <w:rsid w:val="00ED0615"/>
    <w:rsid w:val="00EE02BA"/>
    <w:rsid w:val="00EF0F32"/>
    <w:rsid w:val="00EF23A1"/>
    <w:rsid w:val="00EF2E5E"/>
    <w:rsid w:val="00F27013"/>
    <w:rsid w:val="00F4605C"/>
    <w:rsid w:val="00F46F05"/>
    <w:rsid w:val="00F600A4"/>
    <w:rsid w:val="00F6717E"/>
    <w:rsid w:val="00F75FF9"/>
    <w:rsid w:val="00FA23CD"/>
    <w:rsid w:val="00FC7C32"/>
    <w:rsid w:val="00FD1114"/>
    <w:rsid w:val="00FE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82C1BE9"/>
  <w15:chartTrackingRefBased/>
  <w15:docId w15:val="{86B3F729-5C13-441E-AF40-77A618A39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480" w:lineRule="auto"/>
      <w:ind w:left="720"/>
    </w:p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240" w:after="240"/>
      <w:ind w:left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spacing w:after="240" w:line="36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after="0"/>
      <w:ind w:right="720"/>
      <w:jc w:val="right"/>
      <w:outlineLvl w:val="2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ind w:left="0"/>
      <w:jc w:val="center"/>
    </w:pPr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pPr>
      <w:spacing w:after="0" w:line="240" w:lineRule="auto"/>
      <w:ind w:left="7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Footer">
    <w:name w:val="footer"/>
    <w:basedOn w:val="Normal"/>
    <w:link w:val="FooterChar"/>
    <w:uiPriority w:val="2"/>
    <w:pPr>
      <w:tabs>
        <w:tab w:val="center" w:pos="4680"/>
        <w:tab w:val="right" w:pos="9360"/>
      </w:tabs>
      <w:spacing w:after="0" w:line="240" w:lineRule="auto"/>
      <w:ind w:left="0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2"/>
    <w:rPr>
      <w:color w:val="2E74B5" w:themeColor="accent1" w:themeShade="BF"/>
    </w:r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styleId="Emphasis">
    <w:name w:val="Emphasis"/>
    <w:basedOn w:val="DefaultParagraphFont"/>
    <w:uiPriority w:val="1"/>
    <w:qFormat/>
    <w:rPr>
      <w:i/>
      <w:iCs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TOCHeading">
    <w:name w:val="TOC Heading"/>
    <w:basedOn w:val="Heading1"/>
    <w:next w:val="Normal"/>
    <w:uiPriority w:val="39"/>
    <w:unhideWhenUsed/>
    <w:qFormat/>
    <w:rsid w:val="003C4105"/>
    <w:pPr>
      <w:spacing w:after="0" w:line="259" w:lineRule="auto"/>
      <w:outlineLvl w:val="9"/>
    </w:pPr>
    <w:rPr>
      <w:sz w:val="32"/>
      <w:szCs w:val="3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3C4105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3C4105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3C410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373D"/>
    <w:rPr>
      <w:color w:val="954F72"/>
      <w:u w:val="single"/>
    </w:rPr>
  </w:style>
  <w:style w:type="paragraph" w:customStyle="1" w:styleId="msonormal0">
    <w:name w:val="msonormal"/>
    <w:basedOn w:val="Normal"/>
    <w:rsid w:val="005E373D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en-IE" w:eastAsia="en-IE"/>
    </w:rPr>
  </w:style>
  <w:style w:type="paragraph" w:customStyle="1" w:styleId="font0">
    <w:name w:val="font0"/>
    <w:basedOn w:val="Normal"/>
    <w:rsid w:val="005E373D"/>
    <w:pPr>
      <w:spacing w:before="100" w:beforeAutospacing="1" w:after="100" w:afterAutospacing="1" w:line="240" w:lineRule="auto"/>
      <w:ind w:left="0"/>
    </w:pPr>
    <w:rPr>
      <w:rFonts w:ascii="Calibri" w:eastAsia="Times New Roman" w:hAnsi="Calibri" w:cs="Calibri"/>
      <w:color w:val="000000"/>
      <w:lang w:val="en-IE" w:eastAsia="en-IE"/>
    </w:rPr>
  </w:style>
  <w:style w:type="paragraph" w:customStyle="1" w:styleId="xl65">
    <w:name w:val="xl65"/>
    <w:basedOn w:val="Normal"/>
    <w:rsid w:val="005E373D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b/>
      <w:bCs/>
      <w:sz w:val="24"/>
      <w:szCs w:val="24"/>
      <w:lang w:val="en-IE" w:eastAsia="en-IE"/>
    </w:rPr>
  </w:style>
  <w:style w:type="paragraph" w:customStyle="1" w:styleId="xl66">
    <w:name w:val="xl66"/>
    <w:basedOn w:val="Normal"/>
    <w:rsid w:val="005E373D"/>
    <w:pPr>
      <w:spacing w:before="100" w:beforeAutospacing="1" w:after="100" w:afterAutospacing="1" w:line="240" w:lineRule="auto"/>
      <w:ind w:left="0"/>
      <w:textAlignment w:val="center"/>
    </w:pPr>
    <w:rPr>
      <w:rFonts w:ascii="Times New Roman" w:eastAsia="Times New Roman" w:hAnsi="Times New Roman" w:cs="Times New Roman"/>
      <w:sz w:val="24"/>
      <w:szCs w:val="24"/>
      <w:lang w:val="en-IE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3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ylan\AppData\Roaming\Microsoft\Templates\Term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CC3316666934DF28667E2B087A23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81B01-EC4A-4ED3-9DAC-D2F0C4932E65}"/>
      </w:docPartPr>
      <w:docPartBody>
        <w:p w:rsidR="006A6347" w:rsidRDefault="00784390">
          <w:pPr>
            <w:pStyle w:val="0CC3316666934DF28667E2B087A23824"/>
          </w:pPr>
          <w:r>
            <w:t>[Term Paper Title]</w:t>
          </w:r>
        </w:p>
      </w:docPartBody>
    </w:docPart>
    <w:docPart>
      <w:docPartPr>
        <w:name w:val="44C9A55E4E5C4B839BBA5829885AD8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6E1F3-84F5-43F5-8A6E-2336A88E96DD}"/>
      </w:docPartPr>
      <w:docPartBody>
        <w:p w:rsidR="006A6347" w:rsidRDefault="00784390">
          <w:pPr>
            <w:pStyle w:val="44C9A55E4E5C4B839BBA5829885AD8D9"/>
          </w:pPr>
          <w:r>
            <w:t>[Your Name]</w:t>
          </w:r>
        </w:p>
      </w:docPartBody>
    </w:docPart>
    <w:docPart>
      <w:docPartPr>
        <w:name w:val="B4E681E6F1804AEAAE17B0842E0CDC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7A9A2-1F2A-41F8-9F27-EF58B60B3ACF}"/>
      </w:docPartPr>
      <w:docPartBody>
        <w:p w:rsidR="006A6347" w:rsidRDefault="00784390">
          <w:pPr>
            <w:pStyle w:val="B4E681E6F1804AEAAE17B0842E0CDC77"/>
          </w:pPr>
          <w:r>
            <w:rPr>
              <w:rStyle w:val="Heading3Char"/>
            </w:rPr>
            <w:t>[Date]</w:t>
          </w:r>
        </w:p>
      </w:docPartBody>
    </w:docPart>
    <w:docPart>
      <w:docPartPr>
        <w:name w:val="F937B4DA48C843A9BA542B754EB7C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2831-AB9F-4981-92DC-7609D1DF5653}"/>
      </w:docPartPr>
      <w:docPartBody>
        <w:p w:rsidR="006A6347" w:rsidRDefault="00784390">
          <w:pPr>
            <w:pStyle w:val="F937B4DA48C843A9BA542B754EB7C839"/>
          </w:pPr>
          <w:r>
            <w:t>Results</w:t>
          </w:r>
        </w:p>
      </w:docPartBody>
    </w:docPart>
    <w:docPart>
      <w:docPartPr>
        <w:name w:val="7CC30F20CEDD45EE8B567D5A48CD60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095599-9DF1-4432-9245-62772D21CF0C}"/>
      </w:docPartPr>
      <w:docPartBody>
        <w:p w:rsidR="006A6347" w:rsidRDefault="00784390">
          <w:pPr>
            <w:pStyle w:val="7CC30F20CEDD45EE8B567D5A48CD6029"/>
          </w:pPr>
          <w:r>
            <w:t>[</w:t>
          </w:r>
          <w:r>
            <w:rPr>
              <w:rStyle w:val="PlaceholderText"/>
            </w:rPr>
            <w:t>Title of Term Paper]</w:t>
          </w:r>
        </w:p>
      </w:docPartBody>
    </w:docPart>
    <w:docPart>
      <w:docPartPr>
        <w:name w:val="0540D433CB0749AEBC880A4DF89205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214B92-4DFF-4502-AE3B-6087D6D84215}"/>
      </w:docPartPr>
      <w:docPartBody>
        <w:p w:rsidR="006A6347" w:rsidRDefault="00784390">
          <w:pPr>
            <w:pStyle w:val="0540D433CB0749AEBC880A4DF892058F"/>
          </w:pPr>
          <w:r>
            <w:rPr>
              <w:rStyle w:val="PlaceholderText"/>
            </w:rPr>
            <w:t>[</w:t>
          </w:r>
          <w:r>
            <w:t>Your Name</w:t>
          </w:r>
          <w:r>
            <w:rPr>
              <w:rStyle w:val="PlaceholderText"/>
            </w:rPr>
            <w:t>]</w:t>
          </w:r>
        </w:p>
      </w:docPartBody>
    </w:docPart>
    <w:docPart>
      <w:docPartPr>
        <w:name w:val="B139E468B78B414A94417E77DB04C2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C6383-39DA-4C54-9C8E-A3FEF766B291}"/>
      </w:docPartPr>
      <w:docPartBody>
        <w:p w:rsidR="006A6347" w:rsidRDefault="00784390" w:rsidP="00784390">
          <w:pPr>
            <w:pStyle w:val="B139E468B78B414A94417E77DB04C2DF"/>
          </w:pPr>
          <w:r>
            <w:rPr>
              <w:rStyle w:val="Heading3Cha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390"/>
    <w:rsid w:val="000C0EC8"/>
    <w:rsid w:val="00474A55"/>
    <w:rsid w:val="005653BA"/>
    <w:rsid w:val="006A6347"/>
    <w:rsid w:val="00784390"/>
    <w:rsid w:val="007C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240" w:after="240" w:line="48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1"/>
    <w:qFormat/>
    <w:rsid w:val="00784390"/>
    <w:pPr>
      <w:keepNext/>
      <w:keepLines/>
      <w:spacing w:after="0" w:line="480" w:lineRule="auto"/>
      <w:ind w:left="720" w:right="720"/>
      <w:jc w:val="right"/>
      <w:outlineLvl w:val="2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C3316666934DF28667E2B087A23824">
    <w:name w:val="0CC3316666934DF28667E2B087A23824"/>
  </w:style>
  <w:style w:type="paragraph" w:customStyle="1" w:styleId="44C9A55E4E5C4B839BBA5829885AD8D9">
    <w:name w:val="44C9A55E4E5C4B839BBA5829885AD8D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7F9AA0EBBFC454998F6977AEBA6D6E2">
    <w:name w:val="27F9AA0EBBFC454998F6977AEBA6D6E2"/>
  </w:style>
  <w:style w:type="character" w:customStyle="1" w:styleId="Heading3Char">
    <w:name w:val="Heading 3 Char"/>
    <w:basedOn w:val="DefaultParagraphFont"/>
    <w:link w:val="Heading3"/>
    <w:uiPriority w:val="1"/>
    <w:rsid w:val="00784390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 w:eastAsia="en-US"/>
    </w:rPr>
  </w:style>
  <w:style w:type="paragraph" w:customStyle="1" w:styleId="B4E681E6F1804AEAAE17B0842E0CDC77">
    <w:name w:val="B4E681E6F1804AEAAE17B0842E0CDC77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US" w:eastAsia="en-US"/>
    </w:rPr>
  </w:style>
  <w:style w:type="paragraph" w:customStyle="1" w:styleId="B6A8A8E1C5454ACCAD48A2F4CD3A78FC">
    <w:name w:val="B6A8A8E1C5454ACCAD48A2F4CD3A78FC"/>
  </w:style>
  <w:style w:type="paragraph" w:customStyle="1" w:styleId="6D29AECADA0C40F08DF564F5605D1262">
    <w:name w:val="6D29AECADA0C40F08DF564F5605D1262"/>
  </w:style>
  <w:style w:type="paragraph" w:customStyle="1" w:styleId="BB527915F309461E88FBDC4A6384057D">
    <w:name w:val="BB527915F309461E88FBDC4A6384057D"/>
  </w:style>
  <w:style w:type="paragraph" w:customStyle="1" w:styleId="CD158EC291964EFB93829D50C8F5EC17">
    <w:name w:val="CD158EC291964EFB93829D50C8F5EC17"/>
  </w:style>
  <w:style w:type="paragraph" w:customStyle="1" w:styleId="1CA8B82BAB324F12A76B3418B7474DC3">
    <w:name w:val="1CA8B82BAB324F12A76B3418B7474DC3"/>
  </w:style>
  <w:style w:type="paragraph" w:customStyle="1" w:styleId="BDA424F76B3E4855A1A49A05EB65A8AF">
    <w:name w:val="BDA424F76B3E4855A1A49A05EB65A8AF"/>
  </w:style>
  <w:style w:type="paragraph" w:customStyle="1" w:styleId="EA15C7A62B7D4780BA01E0593CAB44AB">
    <w:name w:val="EA15C7A62B7D4780BA01E0593CAB44AB"/>
  </w:style>
  <w:style w:type="paragraph" w:customStyle="1" w:styleId="2CDEEE2B93824FBF9F0BD3A6C68BE3BD">
    <w:name w:val="2CDEEE2B93824FBF9F0BD3A6C68BE3BD"/>
  </w:style>
  <w:style w:type="paragraph" w:customStyle="1" w:styleId="EFE636B67C0A4AA38703D0E19B9DD282">
    <w:name w:val="EFE636B67C0A4AA38703D0E19B9DD282"/>
  </w:style>
  <w:style w:type="paragraph" w:customStyle="1" w:styleId="A0C12E312704402EAA04787CB943F59B">
    <w:name w:val="A0C12E312704402EAA04787CB943F59B"/>
  </w:style>
  <w:style w:type="paragraph" w:customStyle="1" w:styleId="F937B4DA48C843A9BA542B754EB7C839">
    <w:name w:val="F937B4DA48C843A9BA542B754EB7C839"/>
  </w:style>
  <w:style w:type="paragraph" w:customStyle="1" w:styleId="F7F2B7DF483B471A8F6470D2040F797C">
    <w:name w:val="F7F2B7DF483B471A8F6470D2040F797C"/>
  </w:style>
  <w:style w:type="paragraph" w:customStyle="1" w:styleId="D0AAE8AF74634C9E9A39B90659BD9E0E">
    <w:name w:val="D0AAE8AF74634C9E9A39B90659BD9E0E"/>
  </w:style>
  <w:style w:type="paragraph" w:customStyle="1" w:styleId="1F20227221D94DAABC0F8E79AF799B7B">
    <w:name w:val="1F20227221D94DAABC0F8E79AF799B7B"/>
  </w:style>
  <w:style w:type="paragraph" w:customStyle="1" w:styleId="8DD52F4D9793429788B3747F798455D5">
    <w:name w:val="8DD52F4D9793429788B3747F798455D5"/>
  </w:style>
  <w:style w:type="paragraph" w:customStyle="1" w:styleId="B0BE0E78EAD74F948B59D394A4B6C587">
    <w:name w:val="B0BE0E78EAD74F948B59D394A4B6C587"/>
  </w:style>
  <w:style w:type="paragraph" w:customStyle="1" w:styleId="0F88EFF99876487692FE1428CA0B84A7">
    <w:name w:val="0F88EFF99876487692FE1428CA0B84A7"/>
  </w:style>
  <w:style w:type="paragraph" w:customStyle="1" w:styleId="AB2862EDE8684F3EA26D06B3183D2CA5">
    <w:name w:val="AB2862EDE8684F3EA26D06B3183D2CA5"/>
  </w:style>
  <w:style w:type="paragraph" w:customStyle="1" w:styleId="ED915D8C56F54322B27889A1FA594484">
    <w:name w:val="ED915D8C56F54322B27889A1FA594484"/>
  </w:style>
  <w:style w:type="paragraph" w:customStyle="1" w:styleId="DD182990AD7049E6BB3F5B0F7EAED099">
    <w:name w:val="DD182990AD7049E6BB3F5B0F7EAED099"/>
  </w:style>
  <w:style w:type="paragraph" w:customStyle="1" w:styleId="CD19B83EE42B40F39A3184CE0D47C852">
    <w:name w:val="CD19B83EE42B40F39A3184CE0D47C852"/>
  </w:style>
  <w:style w:type="paragraph" w:customStyle="1" w:styleId="F900B8F7CEC044E8A7D7716595D543BB">
    <w:name w:val="F900B8F7CEC044E8A7D7716595D543BB"/>
  </w:style>
  <w:style w:type="paragraph" w:customStyle="1" w:styleId="7CC30F20CEDD45EE8B567D5A48CD6029">
    <w:name w:val="7CC30F20CEDD45EE8B567D5A48CD6029"/>
  </w:style>
  <w:style w:type="paragraph" w:customStyle="1" w:styleId="0540D433CB0749AEBC880A4DF892058F">
    <w:name w:val="0540D433CB0749AEBC880A4DF892058F"/>
  </w:style>
  <w:style w:type="paragraph" w:customStyle="1" w:styleId="1C354982A71A4C44A034C18B4EA7D52E">
    <w:name w:val="1C354982A71A4C44A034C18B4EA7D52E"/>
    <w:rsid w:val="00784390"/>
  </w:style>
  <w:style w:type="paragraph" w:customStyle="1" w:styleId="5E64390F225C44BB9BC9A8E1316E0B5E">
    <w:name w:val="5E64390F225C44BB9BC9A8E1316E0B5E"/>
    <w:rsid w:val="00784390"/>
  </w:style>
  <w:style w:type="paragraph" w:customStyle="1" w:styleId="32F3FAE4B7214691A9FC168F631CC83D">
    <w:name w:val="32F3FAE4B7214691A9FC168F631CC83D"/>
    <w:rsid w:val="00784390"/>
  </w:style>
  <w:style w:type="paragraph" w:customStyle="1" w:styleId="B139E468B78B414A94417E77DB04C2DF">
    <w:name w:val="B139E468B78B414A94417E77DB04C2DF"/>
    <w:rsid w:val="007843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rm paper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C76E5-D8A0-438C-9BB2-28E1EDEBC9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C40A73-17CD-46DD-A839-2DF3825C9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Term paper.dotx</Template>
  <TotalTime>1545</TotalTime>
  <Pages>9</Pages>
  <Words>825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RS CONNECT DATABASE</vt:lpstr>
    </vt:vector>
  </TitlesOfParts>
  <Company/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Overflows</dc:title>
  <dc:subject/>
  <dc:creator>Dylan Morrissey</dc:creator>
  <cp:keywords/>
  <dc:description/>
  <cp:lastModifiedBy>20075666</cp:lastModifiedBy>
  <cp:revision>110</cp:revision>
  <dcterms:created xsi:type="dcterms:W3CDTF">2018-02-10T23:34:00Z</dcterms:created>
  <dcterms:modified xsi:type="dcterms:W3CDTF">2018-02-15T17:56:00Z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TC040221229991</vt:lpwstr>
  </property>
</Properties>
</file>